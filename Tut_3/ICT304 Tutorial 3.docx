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CCC03" w14:textId="4AB72F45" w:rsidR="0023379A" w:rsidRPr="00E67EFA" w:rsidRDefault="005E7D40" w:rsidP="00E67EFA">
      <w:pPr>
        <w:pStyle w:val="Heading1"/>
      </w:pPr>
      <w:r w:rsidRPr="00E67EFA">
        <w:t>ICT304 Tutorial 3</w:t>
      </w:r>
    </w:p>
    <w:sdt>
      <w:sdtPr>
        <w:id w:val="1160584833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auto"/>
          <w:sz w:val="24"/>
          <w:szCs w:val="21"/>
        </w:rPr>
      </w:sdtEndPr>
      <w:sdtContent>
        <w:p w14:paraId="30772425" w14:textId="2AF5F96F" w:rsidR="00E67EFA" w:rsidRDefault="00E67EFA">
          <w:pPr>
            <w:pStyle w:val="TOCHeading"/>
          </w:pPr>
          <w:r>
            <w:t>Table of Contents</w:t>
          </w:r>
        </w:p>
        <w:p w14:paraId="31BD237B" w14:textId="3C79376A" w:rsidR="004762CE" w:rsidRDefault="00E67EFA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\h \z \u \t "Heading 2,1,Heading 3,2" </w:instrText>
          </w:r>
          <w:r>
            <w:fldChar w:fldCharType="separate"/>
          </w:r>
          <w:hyperlink w:anchor="_Toc178348934" w:history="1">
            <w:r w:rsidR="004762CE" w:rsidRPr="00D37598">
              <w:rPr>
                <w:rStyle w:val="Hyperlink"/>
                <w:i/>
                <w:iCs/>
                <w:noProof/>
                <w:color w:val="456718" w:themeColor="hyperlink" w:themeShade="A6"/>
                <w:lang w:val="en-SG"/>
              </w:rPr>
              <w:t>1. Types of Sampling Methods</w:t>
            </w:r>
            <w:r w:rsidR="004762CE">
              <w:rPr>
                <w:noProof/>
                <w:webHidden/>
              </w:rPr>
              <w:tab/>
            </w:r>
            <w:r w:rsidR="004762CE">
              <w:rPr>
                <w:noProof/>
                <w:webHidden/>
              </w:rPr>
              <w:fldChar w:fldCharType="begin"/>
            </w:r>
            <w:r w:rsidR="004762CE">
              <w:rPr>
                <w:noProof/>
                <w:webHidden/>
              </w:rPr>
              <w:instrText xml:space="preserve"> PAGEREF _Toc178348934 \h </w:instrText>
            </w:r>
            <w:r w:rsidR="004762CE">
              <w:rPr>
                <w:noProof/>
                <w:webHidden/>
              </w:rPr>
            </w:r>
            <w:r w:rsidR="004762CE">
              <w:rPr>
                <w:noProof/>
                <w:webHidden/>
              </w:rPr>
              <w:fldChar w:fldCharType="separate"/>
            </w:r>
            <w:r w:rsidR="004762CE">
              <w:rPr>
                <w:noProof/>
                <w:webHidden/>
              </w:rPr>
              <w:t>1</w:t>
            </w:r>
            <w:r w:rsidR="004762CE">
              <w:rPr>
                <w:noProof/>
                <w:webHidden/>
              </w:rPr>
              <w:fldChar w:fldCharType="end"/>
            </w:r>
          </w:hyperlink>
        </w:p>
        <w:p w14:paraId="4006E54C" w14:textId="4C1339AB" w:rsidR="004762CE" w:rsidRDefault="004762C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78348935" w:history="1">
            <w:r w:rsidRPr="00D37598">
              <w:rPr>
                <w:rStyle w:val="Hyperlink"/>
                <w:i/>
                <w:iCs/>
                <w:noProof/>
                <w:color w:val="456718" w:themeColor="hyperlink" w:themeShade="A6"/>
                <w:lang w:val="en-SG"/>
              </w:rPr>
              <w:t>1.1 Probability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7769D" w14:textId="733F88E0" w:rsidR="004762CE" w:rsidRDefault="004762C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78348936" w:history="1">
            <w:r w:rsidRPr="00D37598">
              <w:rPr>
                <w:rStyle w:val="Hyperlink"/>
                <w:i/>
                <w:iCs/>
                <w:noProof/>
                <w:color w:val="456718" w:themeColor="hyperlink" w:themeShade="A6"/>
                <w:lang w:val="en-SG"/>
              </w:rPr>
              <w:t>1.2 Non-Probability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E555A" w14:textId="5D97CB32" w:rsidR="004762CE" w:rsidRDefault="004762C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78348937" w:history="1">
            <w:r w:rsidRPr="00D37598">
              <w:rPr>
                <w:rStyle w:val="Hyperlink"/>
                <w:noProof/>
                <w:lang w:val="en-SG"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423F" w14:textId="3C21FEE1" w:rsidR="004762CE" w:rsidRDefault="004762C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78348938" w:history="1">
            <w:r w:rsidRPr="00D37598">
              <w:rPr>
                <w:rStyle w:val="Hyperlink"/>
                <w:i/>
                <w:iCs/>
                <w:noProof/>
                <w:color w:val="456718" w:themeColor="hyperlink" w:themeShade="A6"/>
                <w:lang w:val="en-SG"/>
              </w:rPr>
              <w:t>3. Differences Between Batch Processing and Stream</w:t>
            </w:r>
            <w:r w:rsidRPr="00D37598">
              <w:rPr>
                <w:rStyle w:val="Hyperlink"/>
                <w:noProof/>
                <w:color w:val="456718" w:themeColor="hyperlink" w:themeShade="A6"/>
                <w:lang w:val="en-SG"/>
              </w:rPr>
              <w:t xml:space="preserve"> </w:t>
            </w:r>
            <w:r w:rsidRPr="00D37598">
              <w:rPr>
                <w:rStyle w:val="Hyperlink"/>
                <w:i/>
                <w:iCs/>
                <w:noProof/>
                <w:color w:val="456718" w:themeColor="hyperlink" w:themeShade="A6"/>
                <w:lang w:val="en-SG"/>
              </w:rPr>
              <w:t>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61F2" w14:textId="584D9B2B" w:rsidR="004762CE" w:rsidRDefault="004762C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78348939" w:history="1">
            <w:r w:rsidRPr="00D37598">
              <w:rPr>
                <w:rStyle w:val="Hyperlink"/>
                <w:i/>
                <w:iCs/>
                <w:noProof/>
                <w:color w:val="456718" w:themeColor="hyperlink" w:themeShade="A6"/>
                <w:lang w:val="en-SG"/>
              </w:rPr>
              <w:t>3.1 Batch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172E0" w14:textId="59949ED4" w:rsidR="004762CE" w:rsidRDefault="004762C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78348940" w:history="1">
            <w:r w:rsidRPr="00D37598">
              <w:rPr>
                <w:rStyle w:val="Hyperlink"/>
                <w:i/>
                <w:iCs/>
                <w:noProof/>
                <w:color w:val="456718" w:themeColor="hyperlink" w:themeShade="A6"/>
                <w:lang w:val="en-SG"/>
              </w:rPr>
              <w:t>3.2 Stream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0624" w14:textId="1DCBC146" w:rsidR="004762CE" w:rsidRDefault="004762C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78348941" w:history="1">
            <w:r w:rsidRPr="00D37598">
              <w:rPr>
                <w:rStyle w:val="Hyperlink"/>
                <w:i/>
                <w:iCs/>
                <w:noProof/>
                <w:color w:val="456718" w:themeColor="hyperlink" w:themeShade="A6"/>
                <w:lang w:val="en-SG"/>
              </w:rPr>
              <w:t>3.3 Machine Learning Techniques for Stream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71C9" w14:textId="4B357C34" w:rsidR="00E67EFA" w:rsidRDefault="00E67EFA">
          <w:r>
            <w:fldChar w:fldCharType="end"/>
          </w:r>
        </w:p>
      </w:sdtContent>
    </w:sdt>
    <w:p w14:paraId="5C822A1B" w14:textId="4FF7E0B7" w:rsidR="005E7D40" w:rsidRDefault="005E7D40" w:rsidP="005E7D40">
      <w:pPr>
        <w:rPr>
          <w:lang w:val="en-SG"/>
        </w:rPr>
      </w:pPr>
    </w:p>
    <w:p w14:paraId="5B545E06" w14:textId="4EA7E8B7" w:rsidR="005E7D40" w:rsidRDefault="005E7D40">
      <w:pPr>
        <w:rPr>
          <w:lang w:val="en-SG"/>
        </w:rPr>
      </w:pPr>
      <w:r>
        <w:rPr>
          <w:lang w:val="en-SG"/>
        </w:rPr>
        <w:br w:type="page"/>
      </w:r>
    </w:p>
    <w:p w14:paraId="1A979AD6" w14:textId="205BA161" w:rsidR="005E7D40" w:rsidRPr="004762CE" w:rsidRDefault="005E7D40" w:rsidP="005E7D40">
      <w:pPr>
        <w:pStyle w:val="Heading2"/>
        <w:rPr>
          <w:i/>
          <w:iCs/>
          <w:color w:val="A6A6A6" w:themeColor="background1" w:themeShade="A6"/>
          <w:lang w:val="en-SG"/>
        </w:rPr>
      </w:pPr>
      <w:bookmarkStart w:id="0" w:name="_Toc178348934"/>
      <w:r w:rsidRPr="004762CE">
        <w:rPr>
          <w:i/>
          <w:iCs/>
          <w:color w:val="A6A6A6" w:themeColor="background1" w:themeShade="A6"/>
          <w:lang w:val="en-SG"/>
        </w:rPr>
        <w:lastRenderedPageBreak/>
        <w:t>1. Types of Sampling Methods</w:t>
      </w:r>
      <w:bookmarkEnd w:id="0"/>
    </w:p>
    <w:p w14:paraId="2BFFD070" w14:textId="659A6C6E" w:rsidR="005E7D40" w:rsidRPr="004762CE" w:rsidRDefault="005E7D40" w:rsidP="005E7D40">
      <w:pPr>
        <w:pStyle w:val="Heading3"/>
        <w:rPr>
          <w:i/>
          <w:iCs/>
          <w:color w:val="A6A6A6" w:themeColor="background1" w:themeShade="A6"/>
          <w:lang w:val="en-SG"/>
        </w:rPr>
      </w:pPr>
      <w:bookmarkStart w:id="1" w:name="_Toc178348935"/>
      <w:r w:rsidRPr="004762CE">
        <w:rPr>
          <w:i/>
          <w:iCs/>
          <w:color w:val="A6A6A6" w:themeColor="background1" w:themeShade="A6"/>
          <w:lang w:val="en-SG"/>
        </w:rPr>
        <w:t>1.1 Probability Sampling</w:t>
      </w:r>
      <w:bookmarkEnd w:id="1"/>
      <w:r w:rsidRPr="004762CE">
        <w:rPr>
          <w:i/>
          <w:iCs/>
          <w:color w:val="A6A6A6" w:themeColor="background1" w:themeShade="A6"/>
          <w:lang w:val="en-SG"/>
        </w:rPr>
        <w:t xml:space="preserve"> </w:t>
      </w:r>
    </w:p>
    <w:p w14:paraId="2F96A72A" w14:textId="7B21A9DA" w:rsidR="005E7D40" w:rsidRDefault="005E7D40" w:rsidP="005E7D40">
      <w:pPr>
        <w:rPr>
          <w:lang w:val="en-SG"/>
        </w:rPr>
      </w:pPr>
      <w:r>
        <w:rPr>
          <w:lang w:val="en-SG"/>
        </w:rPr>
        <w:t xml:space="preserve">In </w:t>
      </w:r>
      <w:r>
        <w:rPr>
          <w:i/>
          <w:iCs/>
          <w:lang w:val="en-SG"/>
        </w:rPr>
        <w:t>probability sampling</w:t>
      </w:r>
      <w:r>
        <w:rPr>
          <w:lang w:val="en-SG"/>
        </w:rPr>
        <w:t xml:space="preserve">, each member of the population has a known, non-zero chance of being selected. It is ideal for producing representative and unbiased samples. </w:t>
      </w:r>
    </w:p>
    <w:p w14:paraId="5D652C1D" w14:textId="7FD01A1A" w:rsidR="005E7D40" w:rsidRPr="004762CE" w:rsidRDefault="005E7D40" w:rsidP="005E7D40">
      <w:pPr>
        <w:pStyle w:val="Heading4"/>
        <w:rPr>
          <w:i/>
          <w:iCs w:val="0"/>
          <w:color w:val="A6A6A6" w:themeColor="background1" w:themeShade="A6"/>
          <w:lang w:val="en-SG"/>
        </w:rPr>
      </w:pPr>
      <w:r w:rsidRPr="004762CE">
        <w:rPr>
          <w:i/>
          <w:iCs w:val="0"/>
          <w:color w:val="A6A6A6" w:themeColor="background1" w:themeShade="A6"/>
          <w:lang w:val="en-SG"/>
        </w:rPr>
        <w:t>1.1.1 Simple Random Sampling (SRS)</w:t>
      </w:r>
    </w:p>
    <w:p w14:paraId="57391D54" w14:textId="0ED04D23" w:rsidR="005E7D40" w:rsidRDefault="005E7D40" w:rsidP="005E7D40">
      <w:pPr>
        <w:pStyle w:val="ListParagraph"/>
        <w:numPr>
          <w:ilvl w:val="0"/>
          <w:numId w:val="10"/>
        </w:numPr>
        <w:rPr>
          <w:lang w:val="en-SG"/>
        </w:rPr>
      </w:pPr>
      <w:r w:rsidRPr="005E7D40">
        <w:rPr>
          <w:b/>
          <w:bCs/>
          <w:lang w:val="en-SG"/>
        </w:rPr>
        <w:t xml:space="preserve">Description: </w:t>
      </w:r>
      <w:r>
        <w:rPr>
          <w:lang w:val="en-SG"/>
        </w:rPr>
        <w:t>Everyone</w:t>
      </w:r>
      <w:r w:rsidRPr="005E7D40">
        <w:rPr>
          <w:lang w:val="en-SG"/>
        </w:rPr>
        <w:t xml:space="preserve"> in the population has an equal </w:t>
      </w:r>
      <w:r>
        <w:rPr>
          <w:lang w:val="en-SG"/>
        </w:rPr>
        <w:t>chance</w:t>
      </w:r>
      <w:r w:rsidRPr="005E7D40">
        <w:rPr>
          <w:lang w:val="en-SG"/>
        </w:rPr>
        <w:t xml:space="preserve"> of being selected.</w:t>
      </w:r>
    </w:p>
    <w:p w14:paraId="13A739F8" w14:textId="70FA74CE" w:rsidR="005E7D40" w:rsidRDefault="005E7D40" w:rsidP="005E7D40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b/>
          <w:bCs/>
          <w:lang w:val="en-SG"/>
        </w:rPr>
        <w:t>Example:</w:t>
      </w:r>
      <w:r>
        <w:rPr>
          <w:lang w:val="en-SG"/>
        </w:rPr>
        <w:t xml:space="preserve"> Using a random number </w:t>
      </w:r>
      <w:r w:rsidR="00BE6A43">
        <w:rPr>
          <w:lang w:val="en-SG"/>
        </w:rPr>
        <w:t>generated</w:t>
      </w:r>
      <w:r>
        <w:rPr>
          <w:lang w:val="en-SG"/>
        </w:rPr>
        <w:t xml:space="preserve"> to select 50 students from a list of 500. </w:t>
      </w:r>
    </w:p>
    <w:p w14:paraId="48E1DF0D" w14:textId="6203EEA5" w:rsidR="005E7D40" w:rsidRDefault="005E7D40" w:rsidP="005E7D40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b/>
          <w:bCs/>
          <w:lang w:val="en-SG"/>
        </w:rPr>
        <w:t>Advantages:</w:t>
      </w:r>
      <w:r>
        <w:rPr>
          <w:lang w:val="en-SG"/>
        </w:rPr>
        <w:t xml:space="preserve"> Reduce bias and is highly representative of the population. </w:t>
      </w:r>
    </w:p>
    <w:p w14:paraId="7CD8E802" w14:textId="43ECC0C3" w:rsidR="005E7D40" w:rsidRDefault="005E7D40" w:rsidP="005E7D40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b/>
          <w:bCs/>
          <w:lang w:val="en-SG"/>
        </w:rPr>
        <w:t>Disadvantages:</w:t>
      </w:r>
      <w:r>
        <w:rPr>
          <w:lang w:val="en-SG"/>
        </w:rPr>
        <w:t xml:space="preserve"> Requires a complete list of the population and can be inefficient with large populations.</w:t>
      </w:r>
    </w:p>
    <w:p w14:paraId="26731856" w14:textId="63609BFB" w:rsidR="00BE6A43" w:rsidRPr="004762CE" w:rsidRDefault="00BE6A43" w:rsidP="00BE6A43">
      <w:pPr>
        <w:pStyle w:val="Heading4"/>
        <w:rPr>
          <w:i/>
          <w:iCs w:val="0"/>
          <w:color w:val="A6A6A6" w:themeColor="background1" w:themeShade="A6"/>
          <w:lang w:val="en-SG"/>
        </w:rPr>
      </w:pPr>
      <w:r w:rsidRPr="004762CE">
        <w:rPr>
          <w:i/>
          <w:iCs w:val="0"/>
          <w:color w:val="A6A6A6" w:themeColor="background1" w:themeShade="A6"/>
          <w:lang w:val="en-SG"/>
        </w:rPr>
        <w:t xml:space="preserve">1.1.2 Stratified Sampling </w:t>
      </w:r>
    </w:p>
    <w:p w14:paraId="79DC9443" w14:textId="5B375358" w:rsidR="00BE6A43" w:rsidRDefault="00BE6A43" w:rsidP="00BE6A43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b/>
          <w:bCs/>
          <w:lang w:val="en-SG"/>
        </w:rPr>
        <w:t xml:space="preserve">Description: </w:t>
      </w:r>
      <w:r>
        <w:rPr>
          <w:lang w:val="en-SG"/>
        </w:rPr>
        <w:t xml:space="preserve">The population is divided into subgroups (strata), and random samples are taken from each. </w:t>
      </w:r>
    </w:p>
    <w:p w14:paraId="385D1C74" w14:textId="19DE71A1" w:rsidR="00BE6A43" w:rsidRDefault="00BE6A43" w:rsidP="00BE6A43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b/>
          <w:bCs/>
          <w:lang w:val="en-SG"/>
        </w:rPr>
        <w:t>Example:</w:t>
      </w:r>
      <w:r>
        <w:rPr>
          <w:lang w:val="en-SG"/>
        </w:rPr>
        <w:t xml:space="preserve"> Dividing a company’s employees into departments and selecting random samples from each department.</w:t>
      </w:r>
    </w:p>
    <w:p w14:paraId="47235376" w14:textId="5F365A9F" w:rsidR="00BE6A43" w:rsidRDefault="00BE6A43" w:rsidP="00BE6A43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b/>
          <w:bCs/>
          <w:lang w:val="en-SG"/>
        </w:rPr>
        <w:t>Advantages:</w:t>
      </w:r>
      <w:r>
        <w:rPr>
          <w:lang w:val="en-SG"/>
        </w:rPr>
        <w:t xml:space="preserve"> Ensures all subgroups are represented, providing better precision in estimates. </w:t>
      </w:r>
    </w:p>
    <w:p w14:paraId="20C250DA" w14:textId="77777777" w:rsidR="00BE6A43" w:rsidRDefault="00BE6A43" w:rsidP="00BE6A43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b/>
          <w:bCs/>
          <w:lang w:val="en-SG"/>
        </w:rPr>
        <w:t>Disadvantages:</w:t>
      </w:r>
      <w:r>
        <w:rPr>
          <w:lang w:val="en-SG"/>
        </w:rPr>
        <w:t xml:space="preserve"> Requires knowledge of subgroups, making organising more complex.</w:t>
      </w:r>
    </w:p>
    <w:p w14:paraId="51B95FAF" w14:textId="77777777" w:rsidR="00BE6A43" w:rsidRPr="004762CE" w:rsidRDefault="00BE6A43" w:rsidP="00BE6A43">
      <w:pPr>
        <w:pStyle w:val="Heading4"/>
        <w:rPr>
          <w:i/>
          <w:iCs w:val="0"/>
          <w:color w:val="A6A6A6" w:themeColor="background1" w:themeShade="A6"/>
          <w:lang w:val="en-SG"/>
        </w:rPr>
      </w:pPr>
      <w:r w:rsidRPr="004762CE">
        <w:rPr>
          <w:i/>
          <w:iCs w:val="0"/>
          <w:color w:val="A6A6A6" w:themeColor="background1" w:themeShade="A6"/>
          <w:lang w:val="en-SG"/>
        </w:rPr>
        <w:t>1.1.3 Systematic Sampling</w:t>
      </w:r>
    </w:p>
    <w:p w14:paraId="75C14BE3" w14:textId="01BE29A4" w:rsidR="00BE6A43" w:rsidRDefault="00BE6A43" w:rsidP="00BE6A43">
      <w:pPr>
        <w:pStyle w:val="ListParagraph"/>
        <w:numPr>
          <w:ilvl w:val="0"/>
          <w:numId w:val="13"/>
        </w:numPr>
        <w:rPr>
          <w:lang w:val="en-SG"/>
        </w:rPr>
      </w:pPr>
      <w:r>
        <w:rPr>
          <w:b/>
          <w:bCs/>
          <w:lang w:val="en-SG"/>
        </w:rPr>
        <w:t xml:space="preserve">Description: </w:t>
      </w:r>
      <w:r>
        <w:rPr>
          <w:lang w:val="en-SG"/>
        </w:rPr>
        <w:t>Select every nth individual from a list.</w:t>
      </w:r>
    </w:p>
    <w:p w14:paraId="3C9E202D" w14:textId="0DA25A0C" w:rsidR="00BE6A43" w:rsidRDefault="00BE6A43" w:rsidP="00BE6A43">
      <w:pPr>
        <w:pStyle w:val="ListParagraph"/>
        <w:numPr>
          <w:ilvl w:val="0"/>
          <w:numId w:val="13"/>
        </w:numPr>
        <w:rPr>
          <w:lang w:val="en-SG"/>
        </w:rPr>
      </w:pPr>
      <w:r>
        <w:rPr>
          <w:b/>
          <w:bCs/>
          <w:lang w:val="en-SG"/>
        </w:rPr>
        <w:t>Example:</w:t>
      </w:r>
      <w:r>
        <w:rPr>
          <w:lang w:val="en-SG"/>
        </w:rPr>
        <w:t xml:space="preserve"> Choosing every 10</w:t>
      </w:r>
      <w:r w:rsidRPr="00BE6A43">
        <w:rPr>
          <w:vertAlign w:val="superscript"/>
          <w:lang w:val="en-SG"/>
        </w:rPr>
        <w:t>th</w:t>
      </w:r>
      <w:r>
        <w:rPr>
          <w:lang w:val="en-SG"/>
        </w:rPr>
        <w:t xml:space="preserve"> person from a list of 1000 individuals.</w:t>
      </w:r>
    </w:p>
    <w:p w14:paraId="4BE1FCD2" w14:textId="7884CF71" w:rsidR="00BE6A43" w:rsidRDefault="00BE6A43" w:rsidP="00BE6A43">
      <w:pPr>
        <w:pStyle w:val="ListParagraph"/>
        <w:numPr>
          <w:ilvl w:val="0"/>
          <w:numId w:val="13"/>
        </w:numPr>
        <w:rPr>
          <w:lang w:val="en-SG"/>
        </w:rPr>
      </w:pPr>
      <w:r>
        <w:rPr>
          <w:b/>
          <w:bCs/>
          <w:lang w:val="en-SG"/>
        </w:rPr>
        <w:t>Advantages:</w:t>
      </w:r>
      <w:r>
        <w:rPr>
          <w:lang w:val="en-SG"/>
        </w:rPr>
        <w:t xml:space="preserve"> Easy to implement without random number generation.</w:t>
      </w:r>
    </w:p>
    <w:p w14:paraId="3C448CEF" w14:textId="5C1FF3C7" w:rsidR="00BE6A43" w:rsidRDefault="00BE6A43" w:rsidP="00BE6A43">
      <w:pPr>
        <w:pStyle w:val="ListParagraph"/>
        <w:numPr>
          <w:ilvl w:val="0"/>
          <w:numId w:val="13"/>
        </w:numPr>
        <w:rPr>
          <w:lang w:val="en-SG"/>
        </w:rPr>
      </w:pPr>
      <w:r>
        <w:rPr>
          <w:b/>
          <w:bCs/>
          <w:lang w:val="en-SG"/>
        </w:rPr>
        <w:t>Disadvantages:</w:t>
      </w:r>
      <w:r>
        <w:rPr>
          <w:lang w:val="en-SG"/>
        </w:rPr>
        <w:t xml:space="preserve"> This can introduce bias if the list has hidden patterns.</w:t>
      </w:r>
    </w:p>
    <w:p w14:paraId="1E02A93C" w14:textId="25EA82FC" w:rsidR="00BE6A43" w:rsidRPr="004762CE" w:rsidRDefault="00BE6A43" w:rsidP="00BE6A43">
      <w:pPr>
        <w:pStyle w:val="Heading4"/>
        <w:rPr>
          <w:i/>
          <w:iCs w:val="0"/>
          <w:color w:val="A6A6A6" w:themeColor="background1" w:themeShade="A6"/>
          <w:lang w:val="en-SG"/>
        </w:rPr>
      </w:pPr>
      <w:r w:rsidRPr="004762CE">
        <w:rPr>
          <w:i/>
          <w:iCs w:val="0"/>
          <w:color w:val="A6A6A6" w:themeColor="background1" w:themeShade="A6"/>
          <w:lang w:val="en-SG"/>
        </w:rPr>
        <w:t xml:space="preserve">1.1.4 Cluster Sampling </w:t>
      </w:r>
    </w:p>
    <w:p w14:paraId="626B7F37" w14:textId="3CB0B22B" w:rsidR="00BE6A43" w:rsidRDefault="00BE6A43" w:rsidP="00BE6A43">
      <w:pPr>
        <w:pStyle w:val="ListParagraph"/>
        <w:numPr>
          <w:ilvl w:val="0"/>
          <w:numId w:val="14"/>
        </w:numPr>
        <w:rPr>
          <w:lang w:val="en-SG"/>
        </w:rPr>
      </w:pPr>
      <w:r>
        <w:rPr>
          <w:b/>
          <w:bCs/>
          <w:lang w:val="en-SG"/>
        </w:rPr>
        <w:t xml:space="preserve">Description: </w:t>
      </w:r>
      <w:r>
        <w:rPr>
          <w:lang w:val="en-SG"/>
        </w:rPr>
        <w:t>The population is divided into clusters. Some clusters are randomly selected, and all individuals within those clusters are sampled.</w:t>
      </w:r>
    </w:p>
    <w:p w14:paraId="677994D9" w14:textId="2C53AE1B" w:rsidR="00BE6A43" w:rsidRDefault="00BE6A43" w:rsidP="00BE6A43">
      <w:pPr>
        <w:pStyle w:val="ListParagraph"/>
        <w:numPr>
          <w:ilvl w:val="0"/>
          <w:numId w:val="14"/>
        </w:numPr>
        <w:rPr>
          <w:lang w:val="en-SG"/>
        </w:rPr>
      </w:pPr>
      <w:r>
        <w:rPr>
          <w:b/>
          <w:bCs/>
          <w:lang w:val="en-SG"/>
        </w:rPr>
        <w:t>Example:</w:t>
      </w:r>
      <w:r>
        <w:rPr>
          <w:lang w:val="en-SG"/>
        </w:rPr>
        <w:t xml:space="preserve"> Select two cities at random and survey all residents within those cities. </w:t>
      </w:r>
    </w:p>
    <w:p w14:paraId="71C5F82C" w14:textId="399E13CE" w:rsidR="00BE6A43" w:rsidRDefault="00BE6A43" w:rsidP="00BE6A43">
      <w:pPr>
        <w:pStyle w:val="ListParagraph"/>
        <w:numPr>
          <w:ilvl w:val="0"/>
          <w:numId w:val="14"/>
        </w:numPr>
        <w:rPr>
          <w:lang w:val="en-SG"/>
        </w:rPr>
      </w:pPr>
      <w:r>
        <w:rPr>
          <w:b/>
          <w:bCs/>
          <w:lang w:val="en-SG"/>
        </w:rPr>
        <w:t>Advantages:</w:t>
      </w:r>
      <w:r>
        <w:rPr>
          <w:lang w:val="en-SG"/>
        </w:rPr>
        <w:t xml:space="preserve"> Cost-efficient and practical for large populations.</w:t>
      </w:r>
    </w:p>
    <w:p w14:paraId="12940305" w14:textId="77C65A21" w:rsidR="00BE6A43" w:rsidRDefault="00BE6A43" w:rsidP="00BE6A43">
      <w:pPr>
        <w:pStyle w:val="ListParagraph"/>
        <w:numPr>
          <w:ilvl w:val="0"/>
          <w:numId w:val="14"/>
        </w:numPr>
        <w:rPr>
          <w:lang w:val="en-SG"/>
        </w:rPr>
      </w:pPr>
      <w:r>
        <w:rPr>
          <w:b/>
          <w:bCs/>
          <w:lang w:val="en-SG"/>
        </w:rPr>
        <w:t>Disadvantages:</w:t>
      </w:r>
      <w:r>
        <w:rPr>
          <w:lang w:val="en-SG"/>
        </w:rPr>
        <w:t xml:space="preserve"> Clusters may not be fully representative, leading to potential bias.</w:t>
      </w:r>
    </w:p>
    <w:p w14:paraId="52891EEC" w14:textId="73355C5D" w:rsidR="00E67EFA" w:rsidRDefault="00E67EFA">
      <w:pPr>
        <w:rPr>
          <w:lang w:val="en-SG"/>
        </w:rPr>
      </w:pPr>
      <w:r>
        <w:rPr>
          <w:lang w:val="en-SG"/>
        </w:rPr>
        <w:br w:type="page"/>
      </w:r>
    </w:p>
    <w:p w14:paraId="61253F37" w14:textId="603714A9" w:rsidR="00E67EFA" w:rsidRPr="004762CE" w:rsidRDefault="00E67EFA" w:rsidP="00E67EFA">
      <w:pPr>
        <w:pStyle w:val="Heading3"/>
        <w:rPr>
          <w:i/>
          <w:iCs/>
          <w:color w:val="A6A6A6" w:themeColor="background1" w:themeShade="A6"/>
          <w:lang w:val="en-SG"/>
        </w:rPr>
      </w:pPr>
      <w:bookmarkStart w:id="2" w:name="_Toc178348936"/>
      <w:r w:rsidRPr="004762CE">
        <w:rPr>
          <w:i/>
          <w:iCs/>
          <w:color w:val="A6A6A6" w:themeColor="background1" w:themeShade="A6"/>
          <w:lang w:val="en-SG"/>
        </w:rPr>
        <w:lastRenderedPageBreak/>
        <w:t>1.2 Non-Probability Sampling</w:t>
      </w:r>
      <w:bookmarkEnd w:id="2"/>
    </w:p>
    <w:p w14:paraId="477ED01C" w14:textId="6AB92FB0" w:rsidR="00E67EFA" w:rsidRDefault="00E67EFA" w:rsidP="00E67EFA">
      <w:pPr>
        <w:rPr>
          <w:lang w:val="en-SG"/>
        </w:rPr>
      </w:pPr>
      <w:r>
        <w:rPr>
          <w:lang w:val="en-SG"/>
        </w:rPr>
        <w:t xml:space="preserve">In </w:t>
      </w:r>
      <w:r>
        <w:rPr>
          <w:i/>
          <w:iCs/>
          <w:lang w:val="en-SG"/>
        </w:rPr>
        <w:t>non-probability sampling</w:t>
      </w:r>
      <w:r>
        <w:rPr>
          <w:lang w:val="en-SG"/>
        </w:rPr>
        <w:t>, only some have a known or equal chance of being selected. It’s used when probability sampling isn’t feasible, but it’s more prone to bias.</w:t>
      </w:r>
    </w:p>
    <w:p w14:paraId="44D88D67" w14:textId="77777777" w:rsidR="00E67EFA" w:rsidRPr="004762CE" w:rsidRDefault="00E67EFA" w:rsidP="00E67EFA">
      <w:pPr>
        <w:rPr>
          <w:i/>
          <w:color w:val="A6A6A6" w:themeColor="background1" w:themeShade="A6"/>
          <w:lang w:val="en-SG"/>
        </w:rPr>
      </w:pPr>
    </w:p>
    <w:p w14:paraId="2984BFFE" w14:textId="5F9CB050" w:rsidR="00E67EFA" w:rsidRPr="004762CE" w:rsidRDefault="00E67EFA" w:rsidP="00E67EFA">
      <w:pPr>
        <w:pStyle w:val="Heading4"/>
        <w:rPr>
          <w:i/>
          <w:iCs w:val="0"/>
          <w:color w:val="A6A6A6" w:themeColor="background1" w:themeShade="A6"/>
          <w:lang w:val="en-SG"/>
        </w:rPr>
      </w:pPr>
      <w:r w:rsidRPr="004762CE">
        <w:rPr>
          <w:i/>
          <w:iCs w:val="0"/>
          <w:color w:val="A6A6A6" w:themeColor="background1" w:themeShade="A6"/>
          <w:lang w:val="en-SG"/>
        </w:rPr>
        <w:t xml:space="preserve">1.2.1 Convenience Sampling </w:t>
      </w:r>
    </w:p>
    <w:p w14:paraId="36285879" w14:textId="0CB6DBF0" w:rsidR="00E67EFA" w:rsidRDefault="00E67EFA" w:rsidP="00E67EFA">
      <w:pPr>
        <w:pStyle w:val="ListParagraph"/>
        <w:numPr>
          <w:ilvl w:val="0"/>
          <w:numId w:val="15"/>
        </w:numPr>
        <w:rPr>
          <w:lang w:val="en-SG"/>
        </w:rPr>
      </w:pPr>
      <w:r>
        <w:rPr>
          <w:b/>
          <w:bCs/>
          <w:lang w:val="en-SG"/>
        </w:rPr>
        <w:t xml:space="preserve">Description: </w:t>
      </w:r>
      <w:r>
        <w:rPr>
          <w:lang w:val="en-SG"/>
        </w:rPr>
        <w:t>Sample selected from a group that’s easy to access.</w:t>
      </w:r>
    </w:p>
    <w:p w14:paraId="17B26504" w14:textId="58FB59EE" w:rsidR="00E67EFA" w:rsidRDefault="00E67EFA" w:rsidP="00E67EFA">
      <w:pPr>
        <w:pStyle w:val="ListParagraph"/>
        <w:numPr>
          <w:ilvl w:val="0"/>
          <w:numId w:val="15"/>
        </w:numPr>
        <w:rPr>
          <w:lang w:val="en-SG"/>
        </w:rPr>
      </w:pPr>
      <w:r>
        <w:rPr>
          <w:b/>
          <w:bCs/>
          <w:lang w:val="en-SG"/>
        </w:rPr>
        <w:t>Example:</w:t>
      </w:r>
      <w:r>
        <w:rPr>
          <w:lang w:val="en-SG"/>
        </w:rPr>
        <w:t xml:space="preserve"> Surveying people in a nearby shopping mall. </w:t>
      </w:r>
    </w:p>
    <w:p w14:paraId="06F632C6" w14:textId="4EAA090B" w:rsidR="00E67EFA" w:rsidRDefault="00E67EFA" w:rsidP="00E67EFA">
      <w:pPr>
        <w:pStyle w:val="ListParagraph"/>
        <w:numPr>
          <w:ilvl w:val="0"/>
          <w:numId w:val="15"/>
        </w:numPr>
        <w:rPr>
          <w:lang w:val="en-SG"/>
        </w:rPr>
      </w:pPr>
      <w:r>
        <w:rPr>
          <w:b/>
          <w:bCs/>
          <w:lang w:val="en-SG"/>
        </w:rPr>
        <w:t>Advantages:</w:t>
      </w:r>
      <w:r>
        <w:rPr>
          <w:lang w:val="en-SG"/>
        </w:rPr>
        <w:t xml:space="preserve"> Quick, easy, and inexpensive.</w:t>
      </w:r>
    </w:p>
    <w:p w14:paraId="1BD55BDF" w14:textId="35A9F017" w:rsidR="00E67EFA" w:rsidRDefault="00E67EFA" w:rsidP="00E67EFA">
      <w:pPr>
        <w:pStyle w:val="ListParagraph"/>
        <w:numPr>
          <w:ilvl w:val="0"/>
          <w:numId w:val="15"/>
        </w:numPr>
        <w:rPr>
          <w:lang w:val="en-SG"/>
        </w:rPr>
      </w:pPr>
      <w:r>
        <w:rPr>
          <w:b/>
          <w:bCs/>
          <w:lang w:val="en-SG"/>
        </w:rPr>
        <w:t>Disadvantages:</w:t>
      </w:r>
      <w:r>
        <w:rPr>
          <w:lang w:val="en-SG"/>
        </w:rPr>
        <w:t xml:space="preserve"> There is a high risk of bias since the sample may not represent the population. </w:t>
      </w:r>
    </w:p>
    <w:p w14:paraId="4947501F" w14:textId="77777777" w:rsidR="00E67EFA" w:rsidRPr="00E67EFA" w:rsidRDefault="00E67EFA" w:rsidP="00E67EFA">
      <w:pPr>
        <w:rPr>
          <w:lang w:val="en-SG"/>
        </w:rPr>
      </w:pPr>
    </w:p>
    <w:p w14:paraId="29A831B7" w14:textId="230A3E53" w:rsidR="00E67EFA" w:rsidRPr="004762CE" w:rsidRDefault="00E67EFA" w:rsidP="00E67EFA">
      <w:pPr>
        <w:pStyle w:val="Heading4"/>
        <w:rPr>
          <w:i/>
          <w:iCs w:val="0"/>
          <w:color w:val="A6A6A6" w:themeColor="background1" w:themeShade="A6"/>
          <w:lang w:val="en-SG"/>
        </w:rPr>
      </w:pPr>
      <w:r w:rsidRPr="004762CE">
        <w:rPr>
          <w:i/>
          <w:iCs w:val="0"/>
          <w:color w:val="A6A6A6" w:themeColor="background1" w:themeShade="A6"/>
          <w:lang w:val="en-SG"/>
        </w:rPr>
        <w:t xml:space="preserve">1.2.2 Purposive (Judgemental) Sampling </w:t>
      </w:r>
    </w:p>
    <w:p w14:paraId="047CE954" w14:textId="3C6E3BB8" w:rsidR="00E67EFA" w:rsidRDefault="00E67EFA" w:rsidP="00E67EFA">
      <w:pPr>
        <w:pStyle w:val="ListParagraph"/>
        <w:numPr>
          <w:ilvl w:val="0"/>
          <w:numId w:val="16"/>
        </w:numPr>
        <w:rPr>
          <w:lang w:val="en-SG"/>
        </w:rPr>
      </w:pPr>
      <w:r>
        <w:rPr>
          <w:b/>
          <w:bCs/>
          <w:lang w:val="en-SG"/>
        </w:rPr>
        <w:t xml:space="preserve">Description: </w:t>
      </w:r>
      <w:r>
        <w:rPr>
          <w:lang w:val="en-SG"/>
        </w:rPr>
        <w:t xml:space="preserve">The researcher selects participants based on their judgement of who is most appropriate for the study. </w:t>
      </w:r>
    </w:p>
    <w:p w14:paraId="5072ABD5" w14:textId="738A1382" w:rsidR="00E67EFA" w:rsidRDefault="00E67EFA" w:rsidP="00E67EFA">
      <w:pPr>
        <w:pStyle w:val="ListParagraph"/>
        <w:numPr>
          <w:ilvl w:val="0"/>
          <w:numId w:val="16"/>
        </w:numPr>
        <w:rPr>
          <w:lang w:val="en-SG"/>
        </w:rPr>
      </w:pPr>
      <w:r>
        <w:rPr>
          <w:b/>
          <w:bCs/>
          <w:lang w:val="en-SG"/>
        </w:rPr>
        <w:t>Example:</w:t>
      </w:r>
      <w:r>
        <w:rPr>
          <w:lang w:val="en-SG"/>
        </w:rPr>
        <w:t xml:space="preserve"> Interviewing experts in a specific field for a specialised study. </w:t>
      </w:r>
    </w:p>
    <w:p w14:paraId="19155052" w14:textId="0D804651" w:rsidR="00E67EFA" w:rsidRDefault="00E67EFA" w:rsidP="00E67EFA">
      <w:pPr>
        <w:pStyle w:val="ListParagraph"/>
        <w:numPr>
          <w:ilvl w:val="0"/>
          <w:numId w:val="16"/>
        </w:numPr>
        <w:rPr>
          <w:lang w:val="en-SG"/>
        </w:rPr>
      </w:pPr>
      <w:r>
        <w:rPr>
          <w:b/>
          <w:bCs/>
          <w:lang w:val="en-SG"/>
        </w:rPr>
        <w:t>Advantages:</w:t>
      </w:r>
      <w:r>
        <w:rPr>
          <w:lang w:val="en-SG"/>
        </w:rPr>
        <w:t xml:space="preserve"> Allows the researcher to focus on relevant individuals.</w:t>
      </w:r>
    </w:p>
    <w:p w14:paraId="543BCB8E" w14:textId="187281B7" w:rsidR="00E67EFA" w:rsidRDefault="00E67EFA" w:rsidP="00E67EFA">
      <w:pPr>
        <w:pStyle w:val="ListParagraph"/>
        <w:numPr>
          <w:ilvl w:val="0"/>
          <w:numId w:val="16"/>
        </w:numPr>
        <w:rPr>
          <w:lang w:val="en-SG"/>
        </w:rPr>
      </w:pPr>
      <w:r>
        <w:rPr>
          <w:b/>
          <w:bCs/>
          <w:lang w:val="en-SG"/>
        </w:rPr>
        <w:t>Disadvantages:</w:t>
      </w:r>
      <w:r>
        <w:rPr>
          <w:lang w:val="en-SG"/>
        </w:rPr>
        <w:t xml:space="preserve"> Highly subjective and less generalisable. </w:t>
      </w:r>
    </w:p>
    <w:p w14:paraId="79EC5A60" w14:textId="77777777" w:rsidR="00E67EFA" w:rsidRPr="00E67EFA" w:rsidRDefault="00E67EFA" w:rsidP="00E67EFA">
      <w:pPr>
        <w:rPr>
          <w:lang w:val="en-SG"/>
        </w:rPr>
      </w:pPr>
    </w:p>
    <w:p w14:paraId="7C01972E" w14:textId="20F9DD46" w:rsidR="00E67EFA" w:rsidRPr="004762CE" w:rsidRDefault="00E67EFA" w:rsidP="00E67EFA">
      <w:pPr>
        <w:pStyle w:val="Heading4"/>
        <w:rPr>
          <w:i/>
          <w:iCs w:val="0"/>
          <w:color w:val="A6A6A6" w:themeColor="background1" w:themeShade="A6"/>
          <w:lang w:val="en-SG"/>
        </w:rPr>
      </w:pPr>
      <w:r w:rsidRPr="004762CE">
        <w:rPr>
          <w:i/>
          <w:iCs w:val="0"/>
          <w:color w:val="A6A6A6" w:themeColor="background1" w:themeShade="A6"/>
          <w:lang w:val="en-SG"/>
        </w:rPr>
        <w:t xml:space="preserve">1.2.3 Snowball Sampling </w:t>
      </w:r>
    </w:p>
    <w:p w14:paraId="26524594" w14:textId="2AF0D05B" w:rsidR="00E67EFA" w:rsidRDefault="00E67EFA" w:rsidP="00E67EFA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b/>
          <w:bCs/>
          <w:lang w:val="en-SG"/>
        </w:rPr>
        <w:t xml:space="preserve">Description: </w:t>
      </w:r>
      <w:r>
        <w:rPr>
          <w:lang w:val="en-SG"/>
        </w:rPr>
        <w:t xml:space="preserve">Existing participants recruit future participants. </w:t>
      </w:r>
    </w:p>
    <w:p w14:paraId="0E0B5C95" w14:textId="62938855" w:rsidR="00E67EFA" w:rsidRDefault="00E67EFA" w:rsidP="00E67EFA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b/>
          <w:bCs/>
          <w:lang w:val="en-SG"/>
        </w:rPr>
        <w:t>Example:</w:t>
      </w:r>
      <w:r>
        <w:rPr>
          <w:lang w:val="en-SG"/>
        </w:rPr>
        <w:t xml:space="preserve"> In a study of a niche community, participants are asked to refer others from the same group. </w:t>
      </w:r>
    </w:p>
    <w:p w14:paraId="351F6087" w14:textId="4EE0E010" w:rsidR="00E67EFA" w:rsidRDefault="00E67EFA" w:rsidP="00E67EFA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b/>
          <w:bCs/>
          <w:lang w:val="en-SG"/>
        </w:rPr>
        <w:t>Advantages:</w:t>
      </w:r>
      <w:r>
        <w:rPr>
          <w:lang w:val="en-SG"/>
        </w:rPr>
        <w:t xml:space="preserve"> Useful for hard-to-reach or hidden populations.</w:t>
      </w:r>
    </w:p>
    <w:p w14:paraId="4A6933C4" w14:textId="6B9326E6" w:rsidR="00E67EFA" w:rsidRDefault="00E67EFA" w:rsidP="00E67EFA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b/>
          <w:bCs/>
          <w:lang w:val="en-SG"/>
        </w:rPr>
        <w:t>Disadvantages:</w:t>
      </w:r>
      <w:r>
        <w:rPr>
          <w:lang w:val="en-SG"/>
        </w:rPr>
        <w:t xml:space="preserve"> This can lead to sampling bias as the sample grows based on participant networks.</w:t>
      </w:r>
    </w:p>
    <w:p w14:paraId="16B304D5" w14:textId="7AF53B49" w:rsidR="004716F4" w:rsidRDefault="004716F4">
      <w:pPr>
        <w:rPr>
          <w:lang w:val="en-SG"/>
        </w:rPr>
      </w:pPr>
      <w:r>
        <w:rPr>
          <w:lang w:val="en-SG"/>
        </w:rPr>
        <w:br w:type="page"/>
      </w:r>
    </w:p>
    <w:p w14:paraId="2CF05E99" w14:textId="548D90A1" w:rsidR="004716F4" w:rsidRDefault="004716F4" w:rsidP="004716F4">
      <w:pPr>
        <w:pStyle w:val="Heading2"/>
        <w:rPr>
          <w:lang w:val="en-SG"/>
        </w:rPr>
      </w:pPr>
      <w:bookmarkStart w:id="3" w:name="_Toc178348937"/>
      <w:r>
        <w:rPr>
          <w:lang w:val="en-SG"/>
        </w:rPr>
        <w:lastRenderedPageBreak/>
        <w:t>2.</w:t>
      </w:r>
      <w:bookmarkEnd w:id="3"/>
      <w:r>
        <w:rPr>
          <w:lang w:val="en-SG"/>
        </w:rPr>
        <w:t xml:space="preserve"> </w:t>
      </w:r>
    </w:p>
    <w:p w14:paraId="55F26467" w14:textId="77777777" w:rsidR="004716F4" w:rsidRDefault="004716F4">
      <w:pPr>
        <w:rPr>
          <w:rFonts w:eastAsiaTheme="majorEastAsia" w:cstheme="majorBidi"/>
          <w:sz w:val="36"/>
          <w:szCs w:val="32"/>
          <w:lang w:val="en-SG"/>
        </w:rPr>
      </w:pPr>
      <w:r>
        <w:rPr>
          <w:lang w:val="en-SG"/>
        </w:rPr>
        <w:br w:type="page"/>
      </w:r>
    </w:p>
    <w:p w14:paraId="11646BF0" w14:textId="26306061" w:rsidR="004716F4" w:rsidRPr="004762CE" w:rsidRDefault="004716F4" w:rsidP="004716F4">
      <w:pPr>
        <w:pStyle w:val="Heading2"/>
        <w:rPr>
          <w:i/>
          <w:iCs/>
          <w:color w:val="A6A6A6" w:themeColor="background1" w:themeShade="A6"/>
          <w:lang w:val="en-SG"/>
        </w:rPr>
      </w:pPr>
      <w:bookmarkStart w:id="4" w:name="_Toc178348938"/>
      <w:r w:rsidRPr="004762CE">
        <w:rPr>
          <w:i/>
          <w:iCs/>
          <w:color w:val="A6A6A6" w:themeColor="background1" w:themeShade="A6"/>
          <w:lang w:val="en-SG"/>
        </w:rPr>
        <w:lastRenderedPageBreak/>
        <w:t>3. Differences Between Batch Processing and Stream</w:t>
      </w:r>
      <w:r w:rsidRPr="004762CE">
        <w:rPr>
          <w:color w:val="A6A6A6" w:themeColor="background1" w:themeShade="A6"/>
          <w:lang w:val="en-SG"/>
        </w:rPr>
        <w:t xml:space="preserve"> </w:t>
      </w:r>
      <w:r w:rsidRPr="004762CE">
        <w:rPr>
          <w:i/>
          <w:iCs/>
          <w:color w:val="A6A6A6" w:themeColor="background1" w:themeShade="A6"/>
          <w:lang w:val="en-SG"/>
        </w:rPr>
        <w:t>Processing</w:t>
      </w:r>
      <w:bookmarkEnd w:id="4"/>
    </w:p>
    <w:p w14:paraId="3BB12336" w14:textId="053D9499" w:rsidR="00A363FD" w:rsidRPr="004762CE" w:rsidRDefault="004762CE" w:rsidP="004762CE">
      <w:pPr>
        <w:pStyle w:val="Heading3"/>
        <w:rPr>
          <w:i/>
          <w:iCs/>
          <w:color w:val="A6A6A6" w:themeColor="background1" w:themeShade="A6"/>
          <w:lang w:val="en-SG"/>
        </w:rPr>
      </w:pPr>
      <w:bookmarkStart w:id="5" w:name="_Toc178348939"/>
      <w:r w:rsidRPr="004762CE">
        <w:rPr>
          <w:i/>
          <w:iCs/>
          <w:color w:val="A6A6A6" w:themeColor="background1" w:themeShade="A6"/>
          <w:lang w:val="en-SG"/>
        </w:rPr>
        <w:t>3.1 Batch Processing</w:t>
      </w:r>
      <w:bookmarkEnd w:id="5"/>
      <w:r w:rsidRPr="004762CE">
        <w:rPr>
          <w:i/>
          <w:iCs/>
          <w:color w:val="A6A6A6" w:themeColor="background1" w:themeShade="A6"/>
          <w:lang w:val="en-SG"/>
        </w:rPr>
        <w:t xml:space="preserve"> </w:t>
      </w:r>
    </w:p>
    <w:p w14:paraId="40500473" w14:textId="18F591E1" w:rsidR="004762CE" w:rsidRDefault="004762CE" w:rsidP="004762CE">
      <w:pPr>
        <w:pStyle w:val="ListParagraph"/>
        <w:numPr>
          <w:ilvl w:val="0"/>
          <w:numId w:val="18"/>
        </w:numPr>
        <w:rPr>
          <w:lang w:val="en-SG"/>
        </w:rPr>
      </w:pPr>
      <w:r w:rsidRPr="004762CE">
        <w:rPr>
          <w:b/>
          <w:bCs/>
          <w:lang w:val="en-SG"/>
        </w:rPr>
        <w:t>Definition:</w:t>
      </w:r>
      <w:r>
        <w:rPr>
          <w:lang w:val="en-SG"/>
        </w:rPr>
        <w:t xml:space="preserve"> Processes data in bulk at scheduled intervals or after accumulating enough data. Suitable for non-time-sensitive tasks. </w:t>
      </w:r>
    </w:p>
    <w:p w14:paraId="7572E7D6" w14:textId="53014B49" w:rsidR="004762CE" w:rsidRDefault="004762CE" w:rsidP="004762CE">
      <w:pPr>
        <w:pStyle w:val="ListParagraph"/>
        <w:numPr>
          <w:ilvl w:val="0"/>
          <w:numId w:val="18"/>
        </w:numPr>
        <w:rPr>
          <w:lang w:val="en-SG"/>
        </w:rPr>
      </w:pPr>
      <w:r>
        <w:rPr>
          <w:b/>
          <w:bCs/>
          <w:lang w:val="en-SG"/>
        </w:rPr>
        <w:t xml:space="preserve">Example: </w:t>
      </w:r>
      <w:r>
        <w:rPr>
          <w:lang w:val="en-SG"/>
        </w:rPr>
        <w:t xml:space="preserve">Generating payroll reports by processing all employee data at the end of the month. </w:t>
      </w:r>
    </w:p>
    <w:p w14:paraId="0FFE4185" w14:textId="30C43B9D" w:rsidR="004762CE" w:rsidRDefault="004762CE" w:rsidP="004762CE">
      <w:pPr>
        <w:pStyle w:val="ListParagraph"/>
        <w:numPr>
          <w:ilvl w:val="0"/>
          <w:numId w:val="18"/>
        </w:numPr>
        <w:rPr>
          <w:lang w:val="en-SG"/>
        </w:rPr>
      </w:pPr>
      <w:r>
        <w:rPr>
          <w:b/>
          <w:bCs/>
          <w:lang w:val="en-SG"/>
        </w:rPr>
        <w:t>Advantages:</w:t>
      </w:r>
      <w:r>
        <w:rPr>
          <w:lang w:val="en-SG"/>
        </w:rPr>
        <w:t xml:space="preserve"> </w:t>
      </w:r>
    </w:p>
    <w:p w14:paraId="07A64B55" w14:textId="75D1EDD3" w:rsidR="004762CE" w:rsidRDefault="004762CE" w:rsidP="004762CE">
      <w:pPr>
        <w:pStyle w:val="ListParagraph"/>
        <w:numPr>
          <w:ilvl w:val="1"/>
          <w:numId w:val="18"/>
        </w:numPr>
        <w:rPr>
          <w:lang w:val="en-SG"/>
        </w:rPr>
      </w:pPr>
      <w:r>
        <w:rPr>
          <w:lang w:val="en-SG"/>
        </w:rPr>
        <w:t xml:space="preserve">Efficient for large datasets. </w:t>
      </w:r>
    </w:p>
    <w:p w14:paraId="6B21989D" w14:textId="1F5A35BB" w:rsidR="004762CE" w:rsidRDefault="004762CE" w:rsidP="004762CE">
      <w:pPr>
        <w:pStyle w:val="ListParagraph"/>
        <w:numPr>
          <w:ilvl w:val="1"/>
          <w:numId w:val="18"/>
        </w:numPr>
        <w:rPr>
          <w:lang w:val="en-SG"/>
        </w:rPr>
      </w:pPr>
      <w:r>
        <w:rPr>
          <w:lang w:val="en-SG"/>
        </w:rPr>
        <w:t xml:space="preserve">Easier to manage and schedule during off-peak hours. </w:t>
      </w:r>
    </w:p>
    <w:p w14:paraId="47DC2E19" w14:textId="3DCBE078" w:rsidR="004762CE" w:rsidRDefault="004762CE" w:rsidP="004762CE">
      <w:pPr>
        <w:pStyle w:val="ListParagraph"/>
        <w:numPr>
          <w:ilvl w:val="1"/>
          <w:numId w:val="18"/>
        </w:numPr>
        <w:rPr>
          <w:lang w:val="en-SG"/>
        </w:rPr>
      </w:pPr>
      <w:r>
        <w:rPr>
          <w:lang w:val="en-SG"/>
        </w:rPr>
        <w:t>Less complexity in implementation.</w:t>
      </w:r>
    </w:p>
    <w:p w14:paraId="3202D944" w14:textId="5A0D3E98" w:rsidR="004762CE" w:rsidRPr="004762CE" w:rsidRDefault="004762CE" w:rsidP="004762CE">
      <w:pPr>
        <w:pStyle w:val="ListParagraph"/>
        <w:numPr>
          <w:ilvl w:val="0"/>
          <w:numId w:val="18"/>
        </w:numPr>
        <w:rPr>
          <w:lang w:val="en-SG"/>
        </w:rPr>
      </w:pPr>
      <w:r>
        <w:rPr>
          <w:b/>
          <w:bCs/>
          <w:lang w:val="en-SG"/>
        </w:rPr>
        <w:t xml:space="preserve">Disadvantages: </w:t>
      </w:r>
    </w:p>
    <w:p w14:paraId="7E90B66D" w14:textId="68FC74F1" w:rsidR="004762CE" w:rsidRDefault="004762CE" w:rsidP="004762CE">
      <w:pPr>
        <w:pStyle w:val="ListParagraph"/>
        <w:numPr>
          <w:ilvl w:val="1"/>
          <w:numId w:val="18"/>
        </w:numPr>
        <w:rPr>
          <w:lang w:val="en-SG"/>
        </w:rPr>
      </w:pPr>
      <w:r>
        <w:rPr>
          <w:lang w:val="en-SG"/>
        </w:rPr>
        <w:t xml:space="preserve">High latency results are delayed until the batch is processed. </w:t>
      </w:r>
    </w:p>
    <w:p w14:paraId="21138755" w14:textId="6E4AD3F5" w:rsidR="004762CE" w:rsidRDefault="004762CE" w:rsidP="004762CE">
      <w:pPr>
        <w:pStyle w:val="ListParagraph"/>
        <w:numPr>
          <w:ilvl w:val="1"/>
          <w:numId w:val="18"/>
        </w:numPr>
        <w:rPr>
          <w:lang w:val="en-SG"/>
        </w:rPr>
      </w:pPr>
      <w:r>
        <w:rPr>
          <w:lang w:val="en-SG"/>
        </w:rPr>
        <w:t xml:space="preserve">Not suitable for real-time data processing or dynamic systems. </w:t>
      </w:r>
    </w:p>
    <w:p w14:paraId="1F2B7C25" w14:textId="77777777" w:rsidR="004762CE" w:rsidRDefault="004762CE" w:rsidP="004762CE">
      <w:pPr>
        <w:rPr>
          <w:lang w:val="en-SG"/>
        </w:rPr>
      </w:pPr>
    </w:p>
    <w:p w14:paraId="43E5CAB6" w14:textId="63B52D07" w:rsidR="004762CE" w:rsidRPr="004762CE" w:rsidRDefault="004762CE" w:rsidP="004762CE">
      <w:pPr>
        <w:pStyle w:val="Heading3"/>
        <w:rPr>
          <w:i/>
          <w:iCs/>
          <w:color w:val="A6A6A6" w:themeColor="background1" w:themeShade="A6"/>
          <w:lang w:val="en-SG"/>
        </w:rPr>
      </w:pPr>
      <w:bookmarkStart w:id="6" w:name="_Toc178348940"/>
      <w:r w:rsidRPr="004762CE">
        <w:rPr>
          <w:i/>
          <w:iCs/>
          <w:color w:val="A6A6A6" w:themeColor="background1" w:themeShade="A6"/>
          <w:lang w:val="en-SG"/>
        </w:rPr>
        <w:t>3.2 Stream Processing</w:t>
      </w:r>
      <w:bookmarkEnd w:id="6"/>
      <w:r w:rsidRPr="004762CE">
        <w:rPr>
          <w:i/>
          <w:iCs/>
          <w:color w:val="A6A6A6" w:themeColor="background1" w:themeShade="A6"/>
          <w:lang w:val="en-SG"/>
        </w:rPr>
        <w:t xml:space="preserve"> </w:t>
      </w:r>
    </w:p>
    <w:p w14:paraId="207FE4D9" w14:textId="09327304" w:rsidR="004762CE" w:rsidRDefault="004762CE" w:rsidP="004762CE">
      <w:pPr>
        <w:pStyle w:val="ListParagraph"/>
        <w:numPr>
          <w:ilvl w:val="0"/>
          <w:numId w:val="19"/>
        </w:numPr>
        <w:rPr>
          <w:lang w:val="en-SG"/>
        </w:rPr>
      </w:pPr>
      <w:r>
        <w:rPr>
          <w:b/>
          <w:bCs/>
          <w:lang w:val="en-SG"/>
        </w:rPr>
        <w:t xml:space="preserve">Definition: </w:t>
      </w:r>
      <w:r>
        <w:rPr>
          <w:lang w:val="en-SG"/>
        </w:rPr>
        <w:t xml:space="preserve">Continuously process data as it arrives, often in real-time. Used when immediate results or decisions are needed. </w:t>
      </w:r>
    </w:p>
    <w:p w14:paraId="2B2CB604" w14:textId="538D0956" w:rsidR="004762CE" w:rsidRDefault="004762CE" w:rsidP="004762CE">
      <w:pPr>
        <w:pStyle w:val="ListParagraph"/>
        <w:numPr>
          <w:ilvl w:val="0"/>
          <w:numId w:val="19"/>
        </w:numPr>
        <w:rPr>
          <w:lang w:val="en-SG"/>
        </w:rPr>
      </w:pPr>
      <w:r>
        <w:rPr>
          <w:b/>
          <w:bCs/>
          <w:lang w:val="en-SG"/>
        </w:rPr>
        <w:t>Example:</w:t>
      </w:r>
      <w:r>
        <w:rPr>
          <w:lang w:val="en-SG"/>
        </w:rPr>
        <w:t xml:space="preserve"> Fraud detection systems that analyse financial transactions in real-time to detect suspicious activity. </w:t>
      </w:r>
    </w:p>
    <w:p w14:paraId="3842B57F" w14:textId="47E2A3AA" w:rsidR="004762CE" w:rsidRDefault="004762CE" w:rsidP="004762CE">
      <w:pPr>
        <w:pStyle w:val="ListParagraph"/>
        <w:numPr>
          <w:ilvl w:val="0"/>
          <w:numId w:val="19"/>
        </w:numPr>
        <w:rPr>
          <w:lang w:val="en-SG"/>
        </w:rPr>
      </w:pPr>
      <w:r>
        <w:rPr>
          <w:b/>
          <w:bCs/>
          <w:lang w:val="en-SG"/>
        </w:rPr>
        <w:t>Advantages:</w:t>
      </w:r>
      <w:r>
        <w:rPr>
          <w:lang w:val="en-SG"/>
        </w:rPr>
        <w:t xml:space="preserve"> </w:t>
      </w:r>
    </w:p>
    <w:p w14:paraId="07FB8926" w14:textId="2F8A98EA" w:rsidR="004762CE" w:rsidRDefault="004762CE" w:rsidP="004762CE">
      <w:pPr>
        <w:pStyle w:val="ListParagraph"/>
        <w:numPr>
          <w:ilvl w:val="1"/>
          <w:numId w:val="19"/>
        </w:numPr>
        <w:rPr>
          <w:lang w:val="en-SG"/>
        </w:rPr>
      </w:pPr>
      <w:r>
        <w:rPr>
          <w:lang w:val="en-SG"/>
        </w:rPr>
        <w:t xml:space="preserve">Low latency data is processed almost immediately. </w:t>
      </w:r>
    </w:p>
    <w:p w14:paraId="2280BCDD" w14:textId="11864336" w:rsidR="004762CE" w:rsidRDefault="004762CE" w:rsidP="004762CE">
      <w:pPr>
        <w:pStyle w:val="ListParagraph"/>
        <w:numPr>
          <w:ilvl w:val="1"/>
          <w:numId w:val="19"/>
        </w:numPr>
        <w:rPr>
          <w:lang w:val="en-SG"/>
        </w:rPr>
      </w:pPr>
      <w:r>
        <w:rPr>
          <w:lang w:val="en-SG"/>
        </w:rPr>
        <w:t xml:space="preserve">Ideal for real-time decision-making. </w:t>
      </w:r>
    </w:p>
    <w:p w14:paraId="6770BB14" w14:textId="36F8DAFA" w:rsidR="004762CE" w:rsidRDefault="004762CE" w:rsidP="004762CE">
      <w:pPr>
        <w:pStyle w:val="ListParagraph"/>
        <w:numPr>
          <w:ilvl w:val="1"/>
          <w:numId w:val="19"/>
        </w:numPr>
        <w:rPr>
          <w:lang w:val="en-SG"/>
        </w:rPr>
      </w:pPr>
      <w:r>
        <w:rPr>
          <w:lang w:val="en-SG"/>
        </w:rPr>
        <w:t>Useful in dynamic systems (e.g., IoT, financial trading).</w:t>
      </w:r>
    </w:p>
    <w:p w14:paraId="7963A470" w14:textId="527EC370" w:rsidR="004762CE" w:rsidRPr="004762CE" w:rsidRDefault="004762CE" w:rsidP="004762CE">
      <w:pPr>
        <w:pStyle w:val="ListParagraph"/>
        <w:numPr>
          <w:ilvl w:val="0"/>
          <w:numId w:val="19"/>
        </w:numPr>
        <w:rPr>
          <w:lang w:val="en-SG"/>
        </w:rPr>
      </w:pPr>
      <w:r>
        <w:rPr>
          <w:b/>
          <w:bCs/>
          <w:lang w:val="en-SG"/>
        </w:rPr>
        <w:t xml:space="preserve">Disadvantages: </w:t>
      </w:r>
    </w:p>
    <w:p w14:paraId="0F5655AF" w14:textId="7AA0554E" w:rsidR="004762CE" w:rsidRDefault="004762CE" w:rsidP="004762CE">
      <w:pPr>
        <w:pStyle w:val="ListParagraph"/>
        <w:numPr>
          <w:ilvl w:val="1"/>
          <w:numId w:val="19"/>
        </w:numPr>
        <w:rPr>
          <w:lang w:val="en-SG"/>
        </w:rPr>
      </w:pPr>
      <w:r>
        <w:rPr>
          <w:lang w:val="en-SG"/>
        </w:rPr>
        <w:t>More complex to implement and maintain.</w:t>
      </w:r>
    </w:p>
    <w:p w14:paraId="2F9DC44A" w14:textId="25EE428E" w:rsidR="004762CE" w:rsidRDefault="004762CE" w:rsidP="004762CE">
      <w:pPr>
        <w:pStyle w:val="ListParagraph"/>
        <w:numPr>
          <w:ilvl w:val="1"/>
          <w:numId w:val="19"/>
        </w:numPr>
        <w:rPr>
          <w:lang w:val="en-SG"/>
        </w:rPr>
      </w:pPr>
      <w:r>
        <w:rPr>
          <w:lang w:val="en-SG"/>
        </w:rPr>
        <w:t>Requires more computing resources for continuous operation.</w:t>
      </w:r>
    </w:p>
    <w:p w14:paraId="6FBFC99C" w14:textId="1D3072E8" w:rsidR="004762CE" w:rsidRDefault="004762CE" w:rsidP="004762CE">
      <w:pPr>
        <w:pStyle w:val="ListParagraph"/>
        <w:numPr>
          <w:ilvl w:val="1"/>
          <w:numId w:val="19"/>
        </w:numPr>
        <w:rPr>
          <w:lang w:val="en-SG"/>
        </w:rPr>
      </w:pPr>
      <w:r>
        <w:rPr>
          <w:lang w:val="en-SG"/>
        </w:rPr>
        <w:t>Handling large streams in real-time can be challenging.</w:t>
      </w:r>
    </w:p>
    <w:p w14:paraId="5495C08D" w14:textId="04073E40" w:rsidR="004762CE" w:rsidRDefault="004762CE">
      <w:pPr>
        <w:rPr>
          <w:lang w:val="en-SG"/>
        </w:rPr>
      </w:pPr>
      <w:r>
        <w:rPr>
          <w:lang w:val="en-SG"/>
        </w:rPr>
        <w:br w:type="page"/>
      </w:r>
    </w:p>
    <w:p w14:paraId="24EBDE71" w14:textId="51B0B4DF" w:rsidR="004762CE" w:rsidRPr="004762CE" w:rsidRDefault="004762CE" w:rsidP="004762CE">
      <w:pPr>
        <w:pStyle w:val="Heading3"/>
        <w:rPr>
          <w:i/>
          <w:iCs/>
          <w:color w:val="A6A6A6" w:themeColor="background1" w:themeShade="A6"/>
          <w:lang w:val="en-SG"/>
        </w:rPr>
      </w:pPr>
      <w:bookmarkStart w:id="7" w:name="_Toc178348941"/>
      <w:r w:rsidRPr="004762CE">
        <w:rPr>
          <w:i/>
          <w:iCs/>
          <w:color w:val="A6A6A6" w:themeColor="background1" w:themeShade="A6"/>
          <w:lang w:val="en-SG"/>
        </w:rPr>
        <w:lastRenderedPageBreak/>
        <w:t>3.3 Machine Learning Techniques for Stream Processing</w:t>
      </w:r>
      <w:bookmarkEnd w:id="7"/>
    </w:p>
    <w:p w14:paraId="4710DD63" w14:textId="77777777" w:rsidR="004762CE" w:rsidRPr="004762CE" w:rsidRDefault="004762CE" w:rsidP="004762CE">
      <w:pPr>
        <w:rPr>
          <w:lang w:val="en-SG"/>
        </w:rPr>
      </w:pPr>
    </w:p>
    <w:p w14:paraId="5DA5DF56" w14:textId="7451E1D6" w:rsidR="004762CE" w:rsidRPr="004762CE" w:rsidRDefault="004762CE" w:rsidP="004762CE">
      <w:pPr>
        <w:pStyle w:val="Heading4"/>
        <w:rPr>
          <w:i/>
          <w:iCs w:val="0"/>
          <w:color w:val="A6A6A6" w:themeColor="background1" w:themeShade="A6"/>
          <w:lang w:val="en-SG"/>
        </w:rPr>
      </w:pPr>
      <w:r w:rsidRPr="004762CE">
        <w:rPr>
          <w:i/>
          <w:iCs w:val="0"/>
          <w:color w:val="A6A6A6" w:themeColor="background1" w:themeShade="A6"/>
          <w:lang w:val="en-SG"/>
        </w:rPr>
        <w:t xml:space="preserve">3.3.1 Online Learning (Incremental Learning) </w:t>
      </w:r>
    </w:p>
    <w:p w14:paraId="3EE91708" w14:textId="1ED15A0E" w:rsidR="004762CE" w:rsidRDefault="004762CE" w:rsidP="004762CE">
      <w:pPr>
        <w:pStyle w:val="ListParagraph"/>
        <w:numPr>
          <w:ilvl w:val="0"/>
          <w:numId w:val="20"/>
        </w:numPr>
        <w:rPr>
          <w:lang w:val="en-SG"/>
        </w:rPr>
      </w:pPr>
      <w:r>
        <w:rPr>
          <w:b/>
          <w:bCs/>
          <w:lang w:val="en-SG"/>
        </w:rPr>
        <w:t xml:space="preserve">Definition: </w:t>
      </w:r>
      <w:r>
        <w:rPr>
          <w:lang w:val="en-SG"/>
        </w:rPr>
        <w:t xml:space="preserve">Models are updated continuously as new data arrives, rather than relying on a fixed dataset. </w:t>
      </w:r>
    </w:p>
    <w:p w14:paraId="29045C73" w14:textId="0B217D52" w:rsidR="004762CE" w:rsidRDefault="004762CE" w:rsidP="004762CE">
      <w:pPr>
        <w:pStyle w:val="ListParagraph"/>
        <w:numPr>
          <w:ilvl w:val="0"/>
          <w:numId w:val="20"/>
        </w:numPr>
        <w:rPr>
          <w:lang w:val="en-SG"/>
        </w:rPr>
      </w:pPr>
      <w:r>
        <w:rPr>
          <w:b/>
          <w:bCs/>
          <w:lang w:val="en-SG"/>
        </w:rPr>
        <w:t>Example:</w:t>
      </w:r>
      <w:r>
        <w:rPr>
          <w:lang w:val="en-SG"/>
        </w:rPr>
        <w:t xml:space="preserve"> Spam filters that update their model as new emails are classified.</w:t>
      </w:r>
    </w:p>
    <w:p w14:paraId="0AA4A017" w14:textId="0E490406" w:rsidR="004762CE" w:rsidRPr="004762CE" w:rsidRDefault="004762CE" w:rsidP="004762CE">
      <w:pPr>
        <w:pStyle w:val="ListParagraph"/>
        <w:numPr>
          <w:ilvl w:val="0"/>
          <w:numId w:val="20"/>
        </w:numPr>
        <w:rPr>
          <w:lang w:val="en-SG"/>
        </w:rPr>
      </w:pPr>
      <w:r>
        <w:rPr>
          <w:b/>
          <w:bCs/>
          <w:lang w:val="en-SG"/>
        </w:rPr>
        <w:t>Methods:</w:t>
      </w:r>
    </w:p>
    <w:p w14:paraId="12257466" w14:textId="670C8C58" w:rsidR="004762CE" w:rsidRDefault="004762CE" w:rsidP="004762CE">
      <w:pPr>
        <w:pStyle w:val="ListParagraph"/>
        <w:numPr>
          <w:ilvl w:val="1"/>
          <w:numId w:val="20"/>
        </w:numPr>
        <w:rPr>
          <w:lang w:val="en-SG"/>
        </w:rPr>
      </w:pPr>
      <w:r>
        <w:rPr>
          <w:b/>
          <w:bCs/>
          <w:lang w:val="en-SG"/>
        </w:rPr>
        <w:t xml:space="preserve">Stochastic Gradient Descent (SGD): </w:t>
      </w:r>
      <w:r>
        <w:rPr>
          <w:lang w:val="en-SG"/>
        </w:rPr>
        <w:t xml:space="preserve">Updates model weights incrementally with each new data point, suitable for online learning. </w:t>
      </w:r>
    </w:p>
    <w:p w14:paraId="33BFFB51" w14:textId="77777777" w:rsidR="004762CE" w:rsidRPr="004762CE" w:rsidRDefault="004762CE" w:rsidP="004762CE">
      <w:pPr>
        <w:rPr>
          <w:i/>
          <w:color w:val="A6A6A6" w:themeColor="background1" w:themeShade="A6"/>
          <w:lang w:val="en-SG"/>
        </w:rPr>
      </w:pPr>
    </w:p>
    <w:p w14:paraId="74EFFC8B" w14:textId="25CE3598" w:rsidR="004762CE" w:rsidRPr="004762CE" w:rsidRDefault="004762CE" w:rsidP="004762CE">
      <w:pPr>
        <w:pStyle w:val="Heading4"/>
        <w:rPr>
          <w:i/>
          <w:iCs w:val="0"/>
          <w:color w:val="A6A6A6" w:themeColor="background1" w:themeShade="A6"/>
          <w:lang w:val="en-SG"/>
        </w:rPr>
      </w:pPr>
      <w:r w:rsidRPr="004762CE">
        <w:rPr>
          <w:i/>
          <w:iCs w:val="0"/>
          <w:color w:val="A6A6A6" w:themeColor="background1" w:themeShade="A6"/>
          <w:lang w:val="en-SG"/>
        </w:rPr>
        <w:t xml:space="preserve">3.3.2 Sliding Window Techniques </w:t>
      </w:r>
    </w:p>
    <w:p w14:paraId="36F7F63E" w14:textId="76D70670" w:rsidR="004762CE" w:rsidRDefault="004762CE" w:rsidP="004762CE">
      <w:pPr>
        <w:pStyle w:val="ListParagraph"/>
        <w:numPr>
          <w:ilvl w:val="0"/>
          <w:numId w:val="21"/>
        </w:numPr>
        <w:rPr>
          <w:lang w:val="en-SG"/>
        </w:rPr>
      </w:pPr>
      <w:r>
        <w:rPr>
          <w:b/>
          <w:bCs/>
          <w:lang w:val="en-SG"/>
        </w:rPr>
        <w:t xml:space="preserve">Definitions: </w:t>
      </w:r>
      <w:r>
        <w:rPr>
          <w:lang w:val="en-SG"/>
        </w:rPr>
        <w:t>Divides incoming data streams into smaller, manageable chunks (windows) for real-time analysis, discarding old data.</w:t>
      </w:r>
    </w:p>
    <w:p w14:paraId="69B2F1FC" w14:textId="122F0CF4" w:rsidR="004762CE" w:rsidRDefault="004762CE" w:rsidP="004762CE">
      <w:pPr>
        <w:pStyle w:val="ListParagraph"/>
        <w:numPr>
          <w:ilvl w:val="0"/>
          <w:numId w:val="21"/>
        </w:numPr>
        <w:rPr>
          <w:lang w:val="en-SG"/>
        </w:rPr>
      </w:pPr>
      <w:r>
        <w:rPr>
          <w:b/>
          <w:bCs/>
          <w:lang w:val="en-SG"/>
        </w:rPr>
        <w:t>Example:</w:t>
      </w:r>
      <w:r>
        <w:rPr>
          <w:lang w:val="en-SG"/>
        </w:rPr>
        <w:t xml:space="preserve"> Predicting stock market trends by processing the last 5 minutes of trading data in a sliding window. </w:t>
      </w:r>
    </w:p>
    <w:p w14:paraId="429393CE" w14:textId="770FAD1B" w:rsidR="004762CE" w:rsidRDefault="004762CE" w:rsidP="004762CE">
      <w:pPr>
        <w:pStyle w:val="ListParagraph"/>
        <w:numPr>
          <w:ilvl w:val="0"/>
          <w:numId w:val="21"/>
        </w:numPr>
        <w:rPr>
          <w:lang w:val="en-SG"/>
        </w:rPr>
      </w:pPr>
      <w:r>
        <w:rPr>
          <w:b/>
          <w:bCs/>
          <w:lang w:val="en-SG"/>
        </w:rPr>
        <w:t>Methods:</w:t>
      </w:r>
      <w:r>
        <w:rPr>
          <w:lang w:val="en-SG"/>
        </w:rPr>
        <w:t xml:space="preserve"> </w:t>
      </w:r>
    </w:p>
    <w:p w14:paraId="1514E39F" w14:textId="4AA499C1" w:rsidR="004762CE" w:rsidRDefault="004762CE" w:rsidP="004762CE">
      <w:pPr>
        <w:pStyle w:val="ListParagraph"/>
        <w:numPr>
          <w:ilvl w:val="1"/>
          <w:numId w:val="21"/>
        </w:numPr>
        <w:rPr>
          <w:lang w:val="en-SG"/>
        </w:rPr>
      </w:pPr>
      <w:r>
        <w:rPr>
          <w:b/>
          <w:bCs/>
          <w:lang w:val="en-SG"/>
        </w:rPr>
        <w:t xml:space="preserve">Recurrent Neural Networks (RNNs): </w:t>
      </w:r>
      <w:r>
        <w:rPr>
          <w:lang w:val="en-SG"/>
        </w:rPr>
        <w:t>Handle sequential data streams by keeping track of previous data points, ideal for time-series and stream processing.</w:t>
      </w:r>
    </w:p>
    <w:p w14:paraId="54567668" w14:textId="5BE9344A" w:rsidR="00851F6C" w:rsidRDefault="00851F6C">
      <w:pPr>
        <w:rPr>
          <w:lang w:val="en-SG"/>
        </w:rPr>
      </w:pPr>
      <w:r>
        <w:rPr>
          <w:lang w:val="en-SG"/>
        </w:rPr>
        <w:br w:type="page"/>
      </w:r>
    </w:p>
    <w:p w14:paraId="1C87D626" w14:textId="24E11E95" w:rsidR="00851F6C" w:rsidRPr="007D73B4" w:rsidRDefault="00851F6C" w:rsidP="00851F6C">
      <w:pPr>
        <w:pStyle w:val="Heading2"/>
        <w:rPr>
          <w:i/>
          <w:iCs/>
          <w:color w:val="A6A6A6" w:themeColor="background1" w:themeShade="A6"/>
          <w:lang w:val="en-SG"/>
        </w:rPr>
      </w:pPr>
      <w:r w:rsidRPr="007D73B4">
        <w:rPr>
          <w:i/>
          <w:iCs/>
          <w:color w:val="A6A6A6" w:themeColor="background1" w:themeShade="A6"/>
          <w:lang w:val="en-SG"/>
        </w:rPr>
        <w:lastRenderedPageBreak/>
        <w:t xml:space="preserve">4. Feature Importance and Feature Selection </w:t>
      </w:r>
    </w:p>
    <w:p w14:paraId="365D877F" w14:textId="13717227" w:rsidR="00851F6C" w:rsidRPr="007D73B4" w:rsidRDefault="00851F6C" w:rsidP="00851F6C">
      <w:pPr>
        <w:pStyle w:val="Heading3"/>
        <w:rPr>
          <w:i/>
          <w:iCs/>
          <w:color w:val="A6A6A6" w:themeColor="background1" w:themeShade="A6"/>
          <w:lang w:val="en-SG"/>
        </w:rPr>
      </w:pPr>
      <w:r w:rsidRPr="007D73B4">
        <w:rPr>
          <w:i/>
          <w:iCs/>
          <w:color w:val="A6A6A6" w:themeColor="background1" w:themeShade="A6"/>
          <w:lang w:val="en-SG"/>
        </w:rPr>
        <w:t xml:space="preserve">4.1 How is Feature Importance Related to Feature Selection? </w:t>
      </w:r>
    </w:p>
    <w:p w14:paraId="44FCE9E6" w14:textId="00FE18D4" w:rsidR="00851F6C" w:rsidRPr="00851F6C" w:rsidRDefault="00851F6C" w:rsidP="00851F6C">
      <w:pPr>
        <w:rPr>
          <w:lang w:val="en-SG"/>
        </w:rPr>
      </w:pPr>
      <w:r w:rsidRPr="00851F6C">
        <w:rPr>
          <w:b/>
          <w:bCs/>
          <w:lang w:val="en-SG"/>
        </w:rPr>
        <w:t xml:space="preserve">Definition of Feature Importance: </w:t>
      </w:r>
      <w:r w:rsidRPr="00851F6C">
        <w:rPr>
          <w:lang w:val="en-SG"/>
        </w:rPr>
        <w:t xml:space="preserve">Feature importance refers to the relevance of individual features in predicting the target variable in a machine learning model. It helps identify which features contribute most to the model’s performance. </w:t>
      </w:r>
    </w:p>
    <w:p w14:paraId="5C4FF7EF" w14:textId="0BF15901" w:rsidR="00851F6C" w:rsidRPr="00851F6C" w:rsidRDefault="00851F6C" w:rsidP="00851F6C">
      <w:pPr>
        <w:rPr>
          <w:lang w:val="en-SG"/>
        </w:rPr>
      </w:pPr>
      <w:r w:rsidRPr="00851F6C">
        <w:rPr>
          <w:b/>
          <w:bCs/>
          <w:lang w:val="en-SG"/>
        </w:rPr>
        <w:t>Definition of Feature Selection:</w:t>
      </w:r>
      <w:r w:rsidRPr="00851F6C">
        <w:rPr>
          <w:lang w:val="en-SG"/>
        </w:rPr>
        <w:t xml:space="preserve"> Feature selection is selecting a subset of relevant features from the dataset, reducing dimensionality while retaining the most critical information for the model. </w:t>
      </w:r>
    </w:p>
    <w:p w14:paraId="271E1BDA" w14:textId="73F9721A" w:rsidR="00851F6C" w:rsidRPr="00851F6C" w:rsidRDefault="00851F6C" w:rsidP="00851F6C">
      <w:pPr>
        <w:rPr>
          <w:lang w:val="en-SG"/>
        </w:rPr>
      </w:pPr>
      <w:r w:rsidRPr="00851F6C">
        <w:rPr>
          <w:b/>
          <w:bCs/>
          <w:lang w:val="en-SG"/>
        </w:rPr>
        <w:t>Relationship:</w:t>
      </w:r>
      <w:r w:rsidRPr="00851F6C">
        <w:rPr>
          <w:lang w:val="en-SG"/>
        </w:rPr>
        <w:t xml:space="preserve"> </w:t>
      </w:r>
    </w:p>
    <w:p w14:paraId="3596A44B" w14:textId="5D742B0C" w:rsidR="00851F6C" w:rsidRDefault="00851F6C" w:rsidP="00851F6C">
      <w:pPr>
        <w:pStyle w:val="ListParagraph"/>
        <w:numPr>
          <w:ilvl w:val="1"/>
          <w:numId w:val="23"/>
        </w:numPr>
        <w:rPr>
          <w:lang w:val="en-SG"/>
        </w:rPr>
      </w:pPr>
      <w:r>
        <w:rPr>
          <w:b/>
          <w:bCs/>
          <w:lang w:val="en-SG"/>
        </w:rPr>
        <w:t xml:space="preserve">Feature Importance Drives Feature Selection: </w:t>
      </w:r>
      <w:r>
        <w:rPr>
          <w:lang w:val="en-SG"/>
        </w:rPr>
        <w:t>Feature importance helps prioritise which features should be included in the model. You can discard irrelevant or redundant features by identifying the most relevant features.</w:t>
      </w:r>
    </w:p>
    <w:p w14:paraId="076C6393" w14:textId="3FB8C5E3" w:rsidR="00851F6C" w:rsidRDefault="00851F6C" w:rsidP="00851F6C">
      <w:pPr>
        <w:pStyle w:val="ListParagraph"/>
        <w:numPr>
          <w:ilvl w:val="1"/>
          <w:numId w:val="23"/>
        </w:numPr>
        <w:rPr>
          <w:lang w:val="en-SG"/>
        </w:rPr>
      </w:pPr>
      <w:r>
        <w:rPr>
          <w:b/>
          <w:bCs/>
          <w:lang w:val="en-SG"/>
        </w:rPr>
        <w:t>Reduces Overfitting:</w:t>
      </w:r>
      <w:r>
        <w:rPr>
          <w:lang w:val="en-SG"/>
        </w:rPr>
        <w:t xml:space="preserve"> Selecting only important features can reduce overfitting, where the model performs well on training data but poorly on unseen data.</w:t>
      </w:r>
    </w:p>
    <w:p w14:paraId="7478916D" w14:textId="19DFF5EE" w:rsidR="00851F6C" w:rsidRDefault="00851F6C" w:rsidP="00851F6C">
      <w:pPr>
        <w:pStyle w:val="ListParagraph"/>
        <w:numPr>
          <w:ilvl w:val="1"/>
          <w:numId w:val="23"/>
        </w:numPr>
        <w:rPr>
          <w:lang w:val="en-SG"/>
        </w:rPr>
      </w:pPr>
      <w:r>
        <w:rPr>
          <w:b/>
          <w:bCs/>
          <w:lang w:val="en-SG"/>
        </w:rPr>
        <w:t>Improves Model Efficiency:</w:t>
      </w:r>
      <w:r>
        <w:rPr>
          <w:lang w:val="en-SG"/>
        </w:rPr>
        <w:t xml:space="preserve"> Using fewer but more important features reduces computational cost and makes the model more interpretable. </w:t>
      </w:r>
    </w:p>
    <w:p w14:paraId="1C5499DB" w14:textId="14D23506" w:rsidR="00851F6C" w:rsidRDefault="00851F6C" w:rsidP="00851F6C">
      <w:pPr>
        <w:pStyle w:val="ListParagraph"/>
        <w:numPr>
          <w:ilvl w:val="1"/>
          <w:numId w:val="23"/>
        </w:numPr>
        <w:rPr>
          <w:lang w:val="en-SG"/>
        </w:rPr>
      </w:pPr>
      <w:r>
        <w:rPr>
          <w:b/>
          <w:bCs/>
          <w:lang w:val="en-SG"/>
        </w:rPr>
        <w:t>Example:</w:t>
      </w:r>
      <w:r>
        <w:rPr>
          <w:lang w:val="en-SG"/>
        </w:rPr>
        <w:t xml:space="preserve"> In a dataset predicting house prices, </w:t>
      </w:r>
      <w:r>
        <w:rPr>
          <w:i/>
          <w:iCs/>
          <w:lang w:val="en-SG"/>
        </w:rPr>
        <w:t>location</w:t>
      </w:r>
      <w:r>
        <w:rPr>
          <w:lang w:val="en-SG"/>
        </w:rPr>
        <w:t xml:space="preserve"> and </w:t>
      </w:r>
      <w:r>
        <w:rPr>
          <w:i/>
          <w:iCs/>
          <w:lang w:val="en-SG"/>
        </w:rPr>
        <w:t xml:space="preserve">size </w:t>
      </w:r>
      <w:r>
        <w:rPr>
          <w:lang w:val="en-SG"/>
        </w:rPr>
        <w:t xml:space="preserve">may be deemed necessary, while </w:t>
      </w:r>
      <w:r>
        <w:rPr>
          <w:i/>
          <w:iCs/>
          <w:lang w:val="en-SG"/>
        </w:rPr>
        <w:t xml:space="preserve">window type </w:t>
      </w:r>
      <w:r>
        <w:rPr>
          <w:lang w:val="en-SG"/>
        </w:rPr>
        <w:t xml:space="preserve">might be less relevant. Feature importance metrics help filter out the unimportant features. </w:t>
      </w:r>
    </w:p>
    <w:p w14:paraId="19DD5C9E" w14:textId="77777777" w:rsidR="00D36087" w:rsidRPr="00D36087" w:rsidRDefault="00D36087" w:rsidP="00D36087">
      <w:pPr>
        <w:rPr>
          <w:lang w:val="en-SG"/>
        </w:rPr>
      </w:pPr>
    </w:p>
    <w:p w14:paraId="1E85273B" w14:textId="77777777" w:rsidR="007D73B4" w:rsidRDefault="007D73B4" w:rsidP="00851F6C">
      <w:pPr>
        <w:pStyle w:val="Heading3"/>
        <w:rPr>
          <w:lang w:val="en-SG"/>
        </w:rPr>
      </w:pPr>
    </w:p>
    <w:p w14:paraId="04EED9A0" w14:textId="77777777" w:rsidR="007D73B4" w:rsidRDefault="007D73B4">
      <w:pPr>
        <w:rPr>
          <w:rFonts w:eastAsiaTheme="majorEastAsia" w:cstheme="majorBidi"/>
          <w:sz w:val="32"/>
          <w:szCs w:val="32"/>
          <w:lang w:val="en-SG"/>
        </w:rPr>
      </w:pPr>
      <w:r>
        <w:rPr>
          <w:lang w:val="en-SG"/>
        </w:rPr>
        <w:br w:type="page"/>
      </w:r>
    </w:p>
    <w:p w14:paraId="2E25D813" w14:textId="753ECA96" w:rsidR="00851F6C" w:rsidRPr="007D73B4" w:rsidRDefault="00851F6C" w:rsidP="00851F6C">
      <w:pPr>
        <w:pStyle w:val="Heading3"/>
        <w:rPr>
          <w:i/>
          <w:iCs/>
          <w:color w:val="A6A6A6" w:themeColor="background1" w:themeShade="A6"/>
          <w:lang w:val="en-SG"/>
        </w:rPr>
      </w:pPr>
      <w:r w:rsidRPr="007D73B4">
        <w:rPr>
          <w:i/>
          <w:iCs/>
          <w:color w:val="A6A6A6" w:themeColor="background1" w:themeShade="A6"/>
          <w:lang w:val="en-SG"/>
        </w:rPr>
        <w:lastRenderedPageBreak/>
        <w:t>4.2 Approaches to Feature Extraction</w:t>
      </w:r>
    </w:p>
    <w:p w14:paraId="25BD18E7" w14:textId="0FDAA572" w:rsidR="00851F6C" w:rsidRDefault="00851F6C" w:rsidP="00851F6C">
      <w:pPr>
        <w:rPr>
          <w:lang w:val="en-SG"/>
        </w:rPr>
      </w:pPr>
      <w:r>
        <w:rPr>
          <w:b/>
          <w:bCs/>
          <w:lang w:val="en-SG"/>
        </w:rPr>
        <w:t xml:space="preserve">Definition of Feature Extraction: </w:t>
      </w:r>
      <w:r>
        <w:rPr>
          <w:lang w:val="en-SG"/>
        </w:rPr>
        <w:t xml:space="preserve">Feature extraction involves transforming raw data into new features that better represent the underlying patterns, improving the model's predictive power. </w:t>
      </w:r>
    </w:p>
    <w:p w14:paraId="5C831699" w14:textId="77777777" w:rsidR="007D73B4" w:rsidRDefault="007D73B4" w:rsidP="00851F6C">
      <w:pPr>
        <w:rPr>
          <w:lang w:val="en-SG"/>
        </w:rPr>
      </w:pPr>
    </w:p>
    <w:p w14:paraId="38A52C64" w14:textId="49D840D1" w:rsidR="00D36087" w:rsidRPr="007D73B4" w:rsidRDefault="00D36087" w:rsidP="00D36087">
      <w:pPr>
        <w:pStyle w:val="Heading4"/>
        <w:rPr>
          <w:i/>
          <w:iCs w:val="0"/>
          <w:color w:val="A6A6A6" w:themeColor="background1" w:themeShade="A6"/>
          <w:lang w:val="en-SG"/>
        </w:rPr>
      </w:pPr>
      <w:r w:rsidRPr="007D73B4">
        <w:rPr>
          <w:i/>
          <w:iCs w:val="0"/>
          <w:color w:val="A6A6A6" w:themeColor="background1" w:themeShade="A6"/>
          <w:lang w:val="en-SG"/>
        </w:rPr>
        <w:t>4.2.1 Principal Component Analysis (PCA)</w:t>
      </w:r>
    </w:p>
    <w:p w14:paraId="6D7C2F06" w14:textId="724F52CF" w:rsidR="00D36087" w:rsidRDefault="00D36087" w:rsidP="00D36087">
      <w:pPr>
        <w:rPr>
          <w:lang w:val="en-SG"/>
        </w:rPr>
      </w:pPr>
      <w:r w:rsidRPr="00D36087">
        <w:rPr>
          <w:b/>
          <w:bCs/>
          <w:lang w:val="en-SG"/>
        </w:rPr>
        <w:t xml:space="preserve">Description: </w:t>
      </w:r>
      <w:r>
        <w:rPr>
          <w:lang w:val="en-SG"/>
        </w:rPr>
        <w:t xml:space="preserve">A dimensionality reduction technique that transforms the original features into a smaller set of uncorrelated components called principal components. These components capture the maximum variance in the data. </w:t>
      </w:r>
    </w:p>
    <w:p w14:paraId="7D4DFAC1" w14:textId="7522480C" w:rsidR="00D36087" w:rsidRDefault="00D36087" w:rsidP="00D36087">
      <w:pPr>
        <w:rPr>
          <w:lang w:val="en-SG"/>
        </w:rPr>
      </w:pPr>
      <w:r>
        <w:rPr>
          <w:b/>
          <w:bCs/>
          <w:lang w:val="en-SG"/>
        </w:rPr>
        <w:t xml:space="preserve">Example: </w:t>
      </w:r>
      <w:r>
        <w:rPr>
          <w:lang w:val="en-SG"/>
        </w:rPr>
        <w:t>PCA is often used in image compression, where large amounts of pixel data are reduced to a smaller number of components that still capture the essential structure of the image.</w:t>
      </w:r>
    </w:p>
    <w:p w14:paraId="1D78F11E" w14:textId="472A0B8F" w:rsidR="00D36087" w:rsidRDefault="00D36087" w:rsidP="00D36087">
      <w:pPr>
        <w:rPr>
          <w:b/>
          <w:bCs/>
        </w:rPr>
      </w:pPr>
      <w:r>
        <w:rPr>
          <w:b/>
          <w:bCs/>
        </w:rPr>
        <w:t xml:space="preserve">Advantages: </w:t>
      </w:r>
    </w:p>
    <w:p w14:paraId="2DC3141D" w14:textId="42BD8F2E" w:rsidR="00D36087" w:rsidRDefault="00D36087" w:rsidP="00D36087">
      <w:pPr>
        <w:pStyle w:val="ListParagraph"/>
        <w:numPr>
          <w:ilvl w:val="0"/>
          <w:numId w:val="24"/>
        </w:numPr>
      </w:pPr>
      <w:r>
        <w:t xml:space="preserve">Reduce dimensionality without losing too much information. </w:t>
      </w:r>
    </w:p>
    <w:p w14:paraId="6C3A6540" w14:textId="3AC7B641" w:rsidR="00D36087" w:rsidRDefault="00D36087" w:rsidP="00D36087">
      <w:pPr>
        <w:pStyle w:val="ListParagraph"/>
        <w:numPr>
          <w:ilvl w:val="0"/>
          <w:numId w:val="24"/>
        </w:numPr>
      </w:pPr>
      <w:r>
        <w:t>Simplifies models and improves efficiency.</w:t>
      </w:r>
    </w:p>
    <w:p w14:paraId="2C6DB165" w14:textId="27E35821" w:rsidR="00D36087" w:rsidRDefault="00D36087" w:rsidP="00D36087">
      <w:pPr>
        <w:rPr>
          <w:b/>
          <w:bCs/>
        </w:rPr>
      </w:pPr>
      <w:r>
        <w:rPr>
          <w:b/>
          <w:bCs/>
        </w:rPr>
        <w:t xml:space="preserve">Disadvantages: </w:t>
      </w:r>
    </w:p>
    <w:p w14:paraId="64DEBD77" w14:textId="2DE64F75" w:rsidR="00D36087" w:rsidRDefault="00D36087" w:rsidP="00D36087">
      <w:pPr>
        <w:pStyle w:val="ListParagraph"/>
        <w:numPr>
          <w:ilvl w:val="0"/>
          <w:numId w:val="25"/>
        </w:numPr>
      </w:pPr>
      <w:r>
        <w:t xml:space="preserve">Components may not be readily interpretable. </w:t>
      </w:r>
    </w:p>
    <w:p w14:paraId="156AC396" w14:textId="78C54B69" w:rsidR="00D36087" w:rsidRDefault="00D36087" w:rsidP="00D36087">
      <w:pPr>
        <w:pStyle w:val="ListParagraph"/>
        <w:numPr>
          <w:ilvl w:val="0"/>
          <w:numId w:val="25"/>
        </w:numPr>
      </w:pPr>
      <w:r>
        <w:t>Can lose interpretability of the original features.</w:t>
      </w:r>
    </w:p>
    <w:p w14:paraId="2D09B2B9" w14:textId="77777777" w:rsidR="007D73B4" w:rsidRDefault="007D73B4" w:rsidP="007D73B4"/>
    <w:p w14:paraId="290CB341" w14:textId="7CB7FE0B" w:rsidR="00D36087" w:rsidRPr="007D73B4" w:rsidRDefault="00D36087" w:rsidP="00D36087">
      <w:pPr>
        <w:pStyle w:val="Heading4"/>
        <w:rPr>
          <w:i/>
          <w:iCs w:val="0"/>
          <w:color w:val="A6A6A6" w:themeColor="background1" w:themeShade="A6"/>
        </w:rPr>
      </w:pPr>
      <w:r w:rsidRPr="007D73B4">
        <w:rPr>
          <w:i/>
          <w:iCs w:val="0"/>
          <w:color w:val="A6A6A6" w:themeColor="background1" w:themeShade="A6"/>
        </w:rPr>
        <w:t>4.2.2 Linear Discriminant Analysis (LDA)</w:t>
      </w:r>
    </w:p>
    <w:p w14:paraId="62B65EE0" w14:textId="785B7A27" w:rsidR="00D36087" w:rsidRDefault="00D36087" w:rsidP="00D36087">
      <w:r>
        <w:rPr>
          <w:b/>
          <w:bCs/>
        </w:rPr>
        <w:t xml:space="preserve">Description: </w:t>
      </w:r>
      <w:r>
        <w:t xml:space="preserve">Similar to PCA, LDA also reduces the number of features but focuses on maximising the separation between multiple classes in classification problems. </w:t>
      </w:r>
    </w:p>
    <w:p w14:paraId="4C97A84B" w14:textId="2E65FEA4" w:rsidR="00D36087" w:rsidRDefault="00D36087" w:rsidP="00D36087">
      <w:r>
        <w:rPr>
          <w:b/>
          <w:bCs/>
        </w:rPr>
        <w:t xml:space="preserve">Example: </w:t>
      </w:r>
      <w:r>
        <w:t xml:space="preserve">LDA is used in face recognition, where the goal is distinguishing between different individuals in an image. </w:t>
      </w:r>
    </w:p>
    <w:p w14:paraId="3DF42158" w14:textId="1013CA2B" w:rsidR="00D36087" w:rsidRDefault="00D36087" w:rsidP="00D36087">
      <w:pPr>
        <w:rPr>
          <w:b/>
          <w:bCs/>
        </w:rPr>
      </w:pPr>
      <w:r>
        <w:rPr>
          <w:b/>
          <w:bCs/>
        </w:rPr>
        <w:t xml:space="preserve">Advantages: </w:t>
      </w:r>
    </w:p>
    <w:p w14:paraId="3B764D03" w14:textId="745E2E19" w:rsidR="00D36087" w:rsidRDefault="00D36087" w:rsidP="00D36087">
      <w:pPr>
        <w:pStyle w:val="ListParagraph"/>
        <w:numPr>
          <w:ilvl w:val="0"/>
          <w:numId w:val="26"/>
        </w:numPr>
      </w:pPr>
      <w:r>
        <w:t>Maximises class separability, making it useful for classification tasks.</w:t>
      </w:r>
    </w:p>
    <w:p w14:paraId="23F968A5" w14:textId="60317B92" w:rsidR="00D36087" w:rsidRDefault="00D36087" w:rsidP="00D36087">
      <w:pPr>
        <w:rPr>
          <w:b/>
          <w:bCs/>
        </w:rPr>
      </w:pPr>
      <w:r>
        <w:rPr>
          <w:b/>
          <w:bCs/>
        </w:rPr>
        <w:t xml:space="preserve">Disadvantages: </w:t>
      </w:r>
    </w:p>
    <w:p w14:paraId="76EA768A" w14:textId="0A1072A2" w:rsidR="00D36087" w:rsidRDefault="00D36087" w:rsidP="00D36087">
      <w:pPr>
        <w:pStyle w:val="ListParagraph"/>
        <w:numPr>
          <w:ilvl w:val="0"/>
          <w:numId w:val="26"/>
        </w:numPr>
      </w:pPr>
      <w:r>
        <w:t xml:space="preserve">Assumes typically distributed data, which may not always be the case. </w:t>
      </w:r>
    </w:p>
    <w:p w14:paraId="573704A9" w14:textId="730A4DD3" w:rsidR="007D73B4" w:rsidRPr="007D73B4" w:rsidRDefault="007D73B4" w:rsidP="007D73B4">
      <w:pPr>
        <w:pStyle w:val="Heading4"/>
        <w:rPr>
          <w:i/>
          <w:iCs w:val="0"/>
          <w:color w:val="A6A6A6" w:themeColor="background1" w:themeShade="A6"/>
        </w:rPr>
      </w:pPr>
      <w:r w:rsidRPr="007D73B4">
        <w:rPr>
          <w:i/>
          <w:iCs w:val="0"/>
          <w:color w:val="A6A6A6" w:themeColor="background1" w:themeShade="A6"/>
        </w:rPr>
        <w:lastRenderedPageBreak/>
        <w:t>4.2.3 Autoencoders</w:t>
      </w:r>
    </w:p>
    <w:p w14:paraId="772EA7B0" w14:textId="3522EBE9" w:rsidR="007D73B4" w:rsidRDefault="007D73B4" w:rsidP="007D73B4">
      <w:r>
        <w:rPr>
          <w:b/>
          <w:bCs/>
        </w:rPr>
        <w:t xml:space="preserve">Definition: </w:t>
      </w:r>
      <w:r>
        <w:t xml:space="preserve">Neural networks used for unsupervised feature extraction. Autoencoders learn a compressed data representation and reconstruct it from that compressed version. The compressed (hidden) layer captures essential features. </w:t>
      </w:r>
    </w:p>
    <w:p w14:paraId="6755E46B" w14:textId="171A5391" w:rsidR="007D73B4" w:rsidRDefault="007D73B4" w:rsidP="007D73B4">
      <w:r>
        <w:rPr>
          <w:b/>
          <w:bCs/>
        </w:rPr>
        <w:t xml:space="preserve">Example: </w:t>
      </w:r>
      <w:r>
        <w:t>Used in anomaly detection, where compressed representations of standard data are learned, and deviations are flagged as anomalies</w:t>
      </w:r>
    </w:p>
    <w:p w14:paraId="31F18EDE" w14:textId="32252CDA" w:rsidR="007D73B4" w:rsidRDefault="007D73B4" w:rsidP="007D73B4">
      <w:pPr>
        <w:rPr>
          <w:b/>
          <w:bCs/>
        </w:rPr>
      </w:pPr>
      <w:r>
        <w:rPr>
          <w:b/>
          <w:bCs/>
        </w:rPr>
        <w:t xml:space="preserve">Advantages: </w:t>
      </w:r>
    </w:p>
    <w:p w14:paraId="389DB1F8" w14:textId="7560752E" w:rsidR="007D73B4" w:rsidRDefault="007D73B4" w:rsidP="007D73B4">
      <w:pPr>
        <w:pStyle w:val="ListParagraph"/>
        <w:numPr>
          <w:ilvl w:val="0"/>
          <w:numId w:val="26"/>
        </w:numPr>
      </w:pPr>
      <w:r>
        <w:t>Can capture complex, non-linear relationships.</w:t>
      </w:r>
    </w:p>
    <w:p w14:paraId="0CF76F6F" w14:textId="7CD522AC" w:rsidR="007D73B4" w:rsidRDefault="007D73B4" w:rsidP="007D73B4">
      <w:pPr>
        <w:pStyle w:val="ListParagraph"/>
        <w:numPr>
          <w:ilvl w:val="0"/>
          <w:numId w:val="26"/>
        </w:numPr>
      </w:pPr>
      <w:r>
        <w:t>Effective for tasks like image and text analysis.</w:t>
      </w:r>
    </w:p>
    <w:p w14:paraId="76B95EBF" w14:textId="16E33EA6" w:rsidR="007D73B4" w:rsidRDefault="007D73B4" w:rsidP="007D73B4">
      <w:pPr>
        <w:rPr>
          <w:b/>
          <w:bCs/>
        </w:rPr>
      </w:pPr>
      <w:r>
        <w:rPr>
          <w:b/>
          <w:bCs/>
        </w:rPr>
        <w:t xml:space="preserve">Disadvantages: </w:t>
      </w:r>
    </w:p>
    <w:p w14:paraId="0B8CD70E" w14:textId="2F00E007" w:rsidR="007D73B4" w:rsidRDefault="007D73B4" w:rsidP="007D73B4">
      <w:pPr>
        <w:pStyle w:val="ListParagraph"/>
        <w:numPr>
          <w:ilvl w:val="0"/>
          <w:numId w:val="27"/>
        </w:numPr>
      </w:pPr>
      <w:r>
        <w:t xml:space="preserve">Requires more computational resources. </w:t>
      </w:r>
    </w:p>
    <w:p w14:paraId="2B6A7A23" w14:textId="0BEBE1EE" w:rsidR="007D73B4" w:rsidRDefault="007D73B4" w:rsidP="007D73B4">
      <w:pPr>
        <w:pStyle w:val="ListParagraph"/>
        <w:numPr>
          <w:ilvl w:val="0"/>
          <w:numId w:val="27"/>
        </w:numPr>
      </w:pPr>
      <w:r>
        <w:t xml:space="preserve">May require extensive training and tuning. </w:t>
      </w:r>
    </w:p>
    <w:p w14:paraId="7A011B9B" w14:textId="40529DDC" w:rsidR="007D73B4" w:rsidRPr="007D73B4" w:rsidRDefault="007D73B4" w:rsidP="007D73B4">
      <w:pPr>
        <w:pStyle w:val="Heading4"/>
        <w:rPr>
          <w:i/>
          <w:iCs w:val="0"/>
          <w:color w:val="A6A6A6" w:themeColor="background1" w:themeShade="A6"/>
        </w:rPr>
      </w:pPr>
      <w:r w:rsidRPr="007D73B4">
        <w:rPr>
          <w:i/>
          <w:iCs w:val="0"/>
          <w:color w:val="A6A6A6" w:themeColor="background1" w:themeShade="A6"/>
        </w:rPr>
        <w:t>4.2.4 t-Distributed Stochastic Neighbour Embedding (t-SNE)</w:t>
      </w:r>
    </w:p>
    <w:p w14:paraId="68480BC5" w14:textId="122E49AE" w:rsidR="007D73B4" w:rsidRDefault="007D73B4" w:rsidP="007D73B4">
      <w:r>
        <w:rPr>
          <w:b/>
          <w:bCs/>
        </w:rPr>
        <w:t xml:space="preserve">Description: </w:t>
      </w:r>
      <w:r>
        <w:t xml:space="preserve">A technique for visualising high-dimensional data by reducing it to two or three dimensions while preserving the relationship between data points. </w:t>
      </w:r>
    </w:p>
    <w:p w14:paraId="248F7D15" w14:textId="027A4519" w:rsidR="007D73B4" w:rsidRDefault="007D73B4" w:rsidP="007D73B4">
      <w:r>
        <w:rPr>
          <w:b/>
          <w:bCs/>
        </w:rPr>
        <w:t xml:space="preserve">Example: </w:t>
      </w:r>
      <w:r>
        <w:t xml:space="preserve">t-SNE is widely used in clustering and visualising complex datasets, such as genetic or image data. </w:t>
      </w:r>
    </w:p>
    <w:p w14:paraId="12D09870" w14:textId="32A273F5" w:rsidR="007D73B4" w:rsidRDefault="007D73B4" w:rsidP="007D73B4">
      <w:pPr>
        <w:rPr>
          <w:b/>
          <w:bCs/>
        </w:rPr>
      </w:pPr>
      <w:r>
        <w:rPr>
          <w:b/>
          <w:bCs/>
        </w:rPr>
        <w:t>Advantages:</w:t>
      </w:r>
    </w:p>
    <w:p w14:paraId="524A2A70" w14:textId="1A972817" w:rsidR="007D73B4" w:rsidRDefault="007D73B4" w:rsidP="007D73B4">
      <w:pPr>
        <w:pStyle w:val="ListParagraph"/>
        <w:numPr>
          <w:ilvl w:val="0"/>
          <w:numId w:val="27"/>
        </w:numPr>
      </w:pPr>
      <w:r>
        <w:t xml:space="preserve">Excellent for visualising complex, high-dimensional datasets. </w:t>
      </w:r>
    </w:p>
    <w:p w14:paraId="28AFDFAE" w14:textId="4D439363" w:rsidR="007D73B4" w:rsidRDefault="007D73B4" w:rsidP="007D73B4">
      <w:pPr>
        <w:rPr>
          <w:b/>
          <w:bCs/>
        </w:rPr>
      </w:pPr>
      <w:r>
        <w:rPr>
          <w:b/>
          <w:bCs/>
        </w:rPr>
        <w:t>Disadvantages:</w:t>
      </w:r>
    </w:p>
    <w:p w14:paraId="4C00208A" w14:textId="65F05C96" w:rsidR="007D73B4" w:rsidRPr="007D73B4" w:rsidRDefault="007D73B4" w:rsidP="007D73B4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Computationally expensive for large datasets. </w:t>
      </w:r>
    </w:p>
    <w:p w14:paraId="587E1DDE" w14:textId="134DD20A" w:rsidR="007D73B4" w:rsidRPr="007D73B4" w:rsidRDefault="007D73B4" w:rsidP="007D73B4">
      <w:pPr>
        <w:pStyle w:val="ListParagraph"/>
        <w:numPr>
          <w:ilvl w:val="0"/>
          <w:numId w:val="27"/>
        </w:numPr>
        <w:rPr>
          <w:b/>
          <w:bCs/>
        </w:rPr>
      </w:pPr>
      <w:r>
        <w:t>Primarily used for visualisation, not for improving model performance.</w:t>
      </w:r>
    </w:p>
    <w:p w14:paraId="53B33B12" w14:textId="5A21E17D" w:rsidR="007D73B4" w:rsidRPr="007D73B4" w:rsidRDefault="007D73B4" w:rsidP="007D73B4">
      <w:pPr>
        <w:pStyle w:val="Heading3"/>
        <w:rPr>
          <w:i/>
          <w:iCs/>
          <w:color w:val="A6A6A6" w:themeColor="background1" w:themeShade="A6"/>
        </w:rPr>
      </w:pPr>
      <w:r w:rsidRPr="007D73B4">
        <w:rPr>
          <w:i/>
          <w:iCs/>
          <w:color w:val="A6A6A6" w:themeColor="background1" w:themeShade="A6"/>
        </w:rPr>
        <w:t>4.3 Summary</w:t>
      </w:r>
    </w:p>
    <w:p w14:paraId="4DDCC1FB" w14:textId="2794F7E0" w:rsidR="007D73B4" w:rsidRDefault="007D73B4" w:rsidP="007D73B4">
      <w:r>
        <w:rPr>
          <w:b/>
          <w:bCs/>
          <w:i/>
          <w:iCs/>
        </w:rPr>
        <w:t xml:space="preserve">Feature Importance </w:t>
      </w:r>
      <w:r>
        <w:t xml:space="preserve">is crucial for </w:t>
      </w:r>
      <w:r>
        <w:rPr>
          <w:b/>
          <w:bCs/>
          <w:i/>
          <w:iCs/>
        </w:rPr>
        <w:t>Feature selection</w:t>
      </w:r>
      <w:r>
        <w:t>, as it helps identify the most relevant features, reducing dimensionality and improving model performance.</w:t>
      </w:r>
    </w:p>
    <w:p w14:paraId="61E554F8" w14:textId="21602DD0" w:rsidR="00D36087" w:rsidRPr="00D36087" w:rsidRDefault="007D73B4" w:rsidP="00D36087">
      <w:r>
        <w:t xml:space="preserve">Several approaches to </w:t>
      </w:r>
      <w:r>
        <w:rPr>
          <w:b/>
          <w:bCs/>
          <w:i/>
          <w:iCs/>
        </w:rPr>
        <w:t>Feature extraction</w:t>
      </w:r>
      <w:r>
        <w:t xml:space="preserve"> (e.g., PCA, LDA, Autoencoders, t-SNE) allow for transforming raw data into a better format for machine learning, each with its advantages and disadvantages.</w:t>
      </w:r>
    </w:p>
    <w:sectPr w:rsidR="00D36087" w:rsidRPr="00D36087" w:rsidSect="00E07072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C9C50" w14:textId="77777777" w:rsidR="00EA7099" w:rsidRDefault="00EA7099" w:rsidP="00D14576">
      <w:pPr>
        <w:spacing w:after="0" w:line="240" w:lineRule="auto"/>
      </w:pPr>
      <w:r>
        <w:separator/>
      </w:r>
    </w:p>
  </w:endnote>
  <w:endnote w:type="continuationSeparator" w:id="0">
    <w:p w14:paraId="101A00B4" w14:textId="77777777" w:rsidR="00EA7099" w:rsidRDefault="00EA7099" w:rsidP="00D1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6748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E589B" w14:textId="77777777" w:rsidR="00D14576" w:rsidRDefault="00D145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CA13A4" w14:textId="77777777" w:rsidR="00D14576" w:rsidRDefault="00D14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300C1" w14:textId="77777777" w:rsidR="00EA7099" w:rsidRDefault="00EA7099" w:rsidP="00D14576">
      <w:pPr>
        <w:spacing w:after="0" w:line="240" w:lineRule="auto"/>
      </w:pPr>
      <w:r>
        <w:separator/>
      </w:r>
    </w:p>
  </w:footnote>
  <w:footnote w:type="continuationSeparator" w:id="0">
    <w:p w14:paraId="5611B433" w14:textId="77777777" w:rsidR="00EA7099" w:rsidRDefault="00EA7099" w:rsidP="00D1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2DBE"/>
    <w:multiLevelType w:val="hybridMultilevel"/>
    <w:tmpl w:val="FF840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33F68"/>
    <w:multiLevelType w:val="hybridMultilevel"/>
    <w:tmpl w:val="6D6C24E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AA87321"/>
    <w:multiLevelType w:val="hybridMultilevel"/>
    <w:tmpl w:val="97807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63BBB"/>
    <w:multiLevelType w:val="hybridMultilevel"/>
    <w:tmpl w:val="759C6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6074D"/>
    <w:multiLevelType w:val="hybridMultilevel"/>
    <w:tmpl w:val="79AC2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2378C"/>
    <w:multiLevelType w:val="hybridMultilevel"/>
    <w:tmpl w:val="88FEF0E4"/>
    <w:lvl w:ilvl="0" w:tplc="4314A3B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06CC3"/>
    <w:multiLevelType w:val="multilevel"/>
    <w:tmpl w:val="9B52FF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C830C4"/>
    <w:multiLevelType w:val="hybridMultilevel"/>
    <w:tmpl w:val="487AF4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852F5"/>
    <w:multiLevelType w:val="hybridMultilevel"/>
    <w:tmpl w:val="8940F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25E25"/>
    <w:multiLevelType w:val="hybridMultilevel"/>
    <w:tmpl w:val="D2C69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55039"/>
    <w:multiLevelType w:val="hybridMultilevel"/>
    <w:tmpl w:val="BAA4B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C7DED"/>
    <w:multiLevelType w:val="hybridMultilevel"/>
    <w:tmpl w:val="6A76C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F023B"/>
    <w:multiLevelType w:val="hybridMultilevel"/>
    <w:tmpl w:val="ED8C9ABA"/>
    <w:lvl w:ilvl="0" w:tplc="4314A3B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F60"/>
    <w:multiLevelType w:val="hybridMultilevel"/>
    <w:tmpl w:val="5830B6BA"/>
    <w:lvl w:ilvl="0" w:tplc="4314A3B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EF7"/>
    <w:multiLevelType w:val="hybridMultilevel"/>
    <w:tmpl w:val="AB767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13050"/>
    <w:multiLevelType w:val="hybridMultilevel"/>
    <w:tmpl w:val="6E646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370D4"/>
    <w:multiLevelType w:val="hybridMultilevel"/>
    <w:tmpl w:val="6A26D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24EA6"/>
    <w:multiLevelType w:val="hybridMultilevel"/>
    <w:tmpl w:val="93AEF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74F70"/>
    <w:multiLevelType w:val="hybridMultilevel"/>
    <w:tmpl w:val="73C83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C1354"/>
    <w:multiLevelType w:val="hybridMultilevel"/>
    <w:tmpl w:val="9CE21584"/>
    <w:lvl w:ilvl="0" w:tplc="4314A3B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C471B"/>
    <w:multiLevelType w:val="hybridMultilevel"/>
    <w:tmpl w:val="39C83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96C9C"/>
    <w:multiLevelType w:val="hybridMultilevel"/>
    <w:tmpl w:val="EF260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81339"/>
    <w:multiLevelType w:val="hybridMultilevel"/>
    <w:tmpl w:val="43BA8A80"/>
    <w:lvl w:ilvl="0" w:tplc="4314A3B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D26C2"/>
    <w:multiLevelType w:val="hybridMultilevel"/>
    <w:tmpl w:val="52A4E346"/>
    <w:lvl w:ilvl="0" w:tplc="4314A3B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90A5B"/>
    <w:multiLevelType w:val="hybridMultilevel"/>
    <w:tmpl w:val="0EA4F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B6956"/>
    <w:multiLevelType w:val="hybridMultilevel"/>
    <w:tmpl w:val="A38CB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D1A7D"/>
    <w:multiLevelType w:val="hybridMultilevel"/>
    <w:tmpl w:val="D1ECD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171303">
    <w:abstractNumId w:val="6"/>
  </w:num>
  <w:num w:numId="2" w16cid:durableId="628440472">
    <w:abstractNumId w:val="13"/>
  </w:num>
  <w:num w:numId="3" w16cid:durableId="990019407">
    <w:abstractNumId w:val="17"/>
  </w:num>
  <w:num w:numId="4" w16cid:durableId="839662048">
    <w:abstractNumId w:val="22"/>
  </w:num>
  <w:num w:numId="5" w16cid:durableId="1288006941">
    <w:abstractNumId w:val="12"/>
  </w:num>
  <w:num w:numId="6" w16cid:durableId="701246451">
    <w:abstractNumId w:val="2"/>
  </w:num>
  <w:num w:numId="7" w16cid:durableId="1543714432">
    <w:abstractNumId w:val="5"/>
  </w:num>
  <w:num w:numId="8" w16cid:durableId="1413239011">
    <w:abstractNumId w:val="19"/>
  </w:num>
  <w:num w:numId="9" w16cid:durableId="1205604075">
    <w:abstractNumId w:val="23"/>
  </w:num>
  <w:num w:numId="10" w16cid:durableId="406458575">
    <w:abstractNumId w:val="26"/>
  </w:num>
  <w:num w:numId="11" w16cid:durableId="2090424769">
    <w:abstractNumId w:val="4"/>
  </w:num>
  <w:num w:numId="12" w16cid:durableId="172033874">
    <w:abstractNumId w:val="1"/>
  </w:num>
  <w:num w:numId="13" w16cid:durableId="1073697552">
    <w:abstractNumId w:val="16"/>
  </w:num>
  <w:num w:numId="14" w16cid:durableId="19942924">
    <w:abstractNumId w:val="20"/>
  </w:num>
  <w:num w:numId="15" w16cid:durableId="1754664551">
    <w:abstractNumId w:val="15"/>
  </w:num>
  <w:num w:numId="16" w16cid:durableId="551774335">
    <w:abstractNumId w:val="3"/>
  </w:num>
  <w:num w:numId="17" w16cid:durableId="497615583">
    <w:abstractNumId w:val="18"/>
  </w:num>
  <w:num w:numId="18" w16cid:durableId="1055590422">
    <w:abstractNumId w:val="21"/>
  </w:num>
  <w:num w:numId="19" w16cid:durableId="332336770">
    <w:abstractNumId w:val="14"/>
  </w:num>
  <w:num w:numId="20" w16cid:durableId="1452162361">
    <w:abstractNumId w:val="24"/>
  </w:num>
  <w:num w:numId="21" w16cid:durableId="1589465697">
    <w:abstractNumId w:val="10"/>
  </w:num>
  <w:num w:numId="22" w16cid:durableId="1731461167">
    <w:abstractNumId w:val="8"/>
  </w:num>
  <w:num w:numId="23" w16cid:durableId="313919879">
    <w:abstractNumId w:val="7"/>
  </w:num>
  <w:num w:numId="24" w16cid:durableId="1408771428">
    <w:abstractNumId w:val="11"/>
  </w:num>
  <w:num w:numId="25" w16cid:durableId="252011022">
    <w:abstractNumId w:val="0"/>
  </w:num>
  <w:num w:numId="26" w16cid:durableId="2091347819">
    <w:abstractNumId w:val="9"/>
  </w:num>
  <w:num w:numId="27" w16cid:durableId="15085228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40"/>
    <w:rsid w:val="0004795E"/>
    <w:rsid w:val="00063915"/>
    <w:rsid w:val="00086424"/>
    <w:rsid w:val="00092FBE"/>
    <w:rsid w:val="000D2BD8"/>
    <w:rsid w:val="0019766B"/>
    <w:rsid w:val="002073A3"/>
    <w:rsid w:val="00217CB6"/>
    <w:rsid w:val="0023379A"/>
    <w:rsid w:val="002D6EF9"/>
    <w:rsid w:val="00365239"/>
    <w:rsid w:val="00413BDA"/>
    <w:rsid w:val="00470103"/>
    <w:rsid w:val="004716F4"/>
    <w:rsid w:val="004762CE"/>
    <w:rsid w:val="00483BEE"/>
    <w:rsid w:val="004B50FB"/>
    <w:rsid w:val="004F4977"/>
    <w:rsid w:val="00522BF7"/>
    <w:rsid w:val="005E7D40"/>
    <w:rsid w:val="00625C53"/>
    <w:rsid w:val="0070356D"/>
    <w:rsid w:val="00711F6C"/>
    <w:rsid w:val="00730B70"/>
    <w:rsid w:val="007549EB"/>
    <w:rsid w:val="00761299"/>
    <w:rsid w:val="007918FF"/>
    <w:rsid w:val="007B33FD"/>
    <w:rsid w:val="007D73B4"/>
    <w:rsid w:val="00817AA1"/>
    <w:rsid w:val="00822DF0"/>
    <w:rsid w:val="0082480D"/>
    <w:rsid w:val="008251A9"/>
    <w:rsid w:val="008457B3"/>
    <w:rsid w:val="00851F6C"/>
    <w:rsid w:val="00874184"/>
    <w:rsid w:val="009164E3"/>
    <w:rsid w:val="00A363FD"/>
    <w:rsid w:val="00A57212"/>
    <w:rsid w:val="00A6207F"/>
    <w:rsid w:val="00A77F72"/>
    <w:rsid w:val="00A951B0"/>
    <w:rsid w:val="00BE6A43"/>
    <w:rsid w:val="00C01D3A"/>
    <w:rsid w:val="00C556A4"/>
    <w:rsid w:val="00CB7F04"/>
    <w:rsid w:val="00CD49D6"/>
    <w:rsid w:val="00D022AF"/>
    <w:rsid w:val="00D05F5A"/>
    <w:rsid w:val="00D14576"/>
    <w:rsid w:val="00D36087"/>
    <w:rsid w:val="00D738CD"/>
    <w:rsid w:val="00DA43FC"/>
    <w:rsid w:val="00DE4C4B"/>
    <w:rsid w:val="00E07072"/>
    <w:rsid w:val="00E67EFA"/>
    <w:rsid w:val="00E7254C"/>
    <w:rsid w:val="00EA7099"/>
    <w:rsid w:val="00F23280"/>
    <w:rsid w:val="00FA3B08"/>
    <w:rsid w:val="00FE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0BF4D2"/>
  <w15:chartTrackingRefBased/>
  <w15:docId w15:val="{F9C516B2-C725-49AC-ADA9-8895BBBA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0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977"/>
    <w:pPr>
      <w:keepNext/>
      <w:keepLines/>
      <w:spacing w:before="320" w:after="80" w:line="240" w:lineRule="auto"/>
      <w:jc w:val="center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424"/>
    <w:pPr>
      <w:keepNext/>
      <w:keepLines/>
      <w:spacing w:before="160" w:after="40" w:line="240" w:lineRule="auto"/>
      <w:outlineLvl w:val="1"/>
    </w:pPr>
    <w:rPr>
      <w:rFonts w:eastAsiaTheme="majorEastAsia" w:cstheme="majorBidi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424"/>
    <w:pPr>
      <w:keepNext/>
      <w:keepLines/>
      <w:spacing w:before="160" w:after="0" w:line="240" w:lineRule="auto"/>
      <w:outlineLvl w:val="2"/>
    </w:pPr>
    <w:rPr>
      <w:rFonts w:eastAsiaTheme="majorEastAsia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F6C"/>
    <w:pPr>
      <w:keepNext/>
      <w:keepLines/>
      <w:spacing w:before="80" w:after="0"/>
      <w:outlineLvl w:val="3"/>
    </w:pPr>
    <w:rPr>
      <w:rFonts w:eastAsiaTheme="majorEastAsia" w:cstheme="majorBidi"/>
      <w:iCs/>
      <w:sz w:val="28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2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2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2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2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21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BD8"/>
    <w:pPr>
      <w:spacing w:after="400" w:line="480" w:lineRule="auto"/>
      <w:contextualSpacing/>
      <w:jc w:val="center"/>
    </w:pPr>
    <w:rPr>
      <w:rFonts w:eastAsiaTheme="majorEastAsia" w:cstheme="majorBidi"/>
      <w:caps/>
      <w:color w:val="000000" w:themeColor="text1"/>
      <w:spacing w:val="3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2BD8"/>
    <w:rPr>
      <w:rFonts w:ascii="Times New Roman" w:eastAsiaTheme="majorEastAsia" w:hAnsi="Times New Roman" w:cstheme="majorBidi"/>
      <w:caps/>
      <w:color w:val="000000" w:themeColor="text1"/>
      <w:spacing w:val="30"/>
      <w:sz w:val="5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4977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6424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6424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11F6C"/>
    <w:rPr>
      <w:rFonts w:ascii="Times New Roman" w:eastAsiaTheme="majorEastAsia" w:hAnsi="Times New Roman" w:cstheme="majorBidi"/>
      <w:iCs/>
      <w:sz w:val="28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21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21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21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2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212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572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212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212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57212"/>
    <w:rPr>
      <w:b/>
      <w:bCs/>
    </w:rPr>
  </w:style>
  <w:style w:type="character" w:styleId="Emphasis">
    <w:name w:val="Emphasis"/>
    <w:basedOn w:val="DefaultParagraphFont"/>
    <w:uiPriority w:val="20"/>
    <w:qFormat/>
    <w:rsid w:val="00A57212"/>
    <w:rPr>
      <w:i/>
      <w:iCs/>
      <w:color w:val="000000" w:themeColor="text1"/>
    </w:rPr>
  </w:style>
  <w:style w:type="paragraph" w:styleId="NoSpacing">
    <w:name w:val="No Spacing"/>
    <w:uiPriority w:val="1"/>
    <w:qFormat/>
    <w:rsid w:val="00A572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7212"/>
    <w:pPr>
      <w:spacing w:before="160"/>
      <w:ind w:left="720" w:right="720"/>
      <w:jc w:val="center"/>
    </w:pPr>
    <w:rPr>
      <w:i/>
      <w:iCs/>
      <w:color w:val="1D99A0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721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21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21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72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721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72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721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721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57212"/>
    <w:pPr>
      <w:outlineLvl w:val="9"/>
    </w:pPr>
  </w:style>
  <w:style w:type="paragraph" w:styleId="ListParagraph">
    <w:name w:val="List Paragraph"/>
    <w:basedOn w:val="Normal"/>
    <w:uiPriority w:val="34"/>
    <w:qFormat/>
    <w:rsid w:val="004F49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9EB"/>
    <w:rPr>
      <w:color w:val="666666"/>
    </w:rPr>
  </w:style>
  <w:style w:type="table" w:styleId="TableGrid">
    <w:name w:val="Table Grid"/>
    <w:basedOn w:val="TableNormal"/>
    <w:uiPriority w:val="39"/>
    <w:rsid w:val="00D7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E5EE5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92F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FB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92FB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92FBE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4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7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14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7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18FF"/>
    <w:rPr>
      <w:color w:val="605E5C"/>
      <w:shd w:val="clear" w:color="auto" w:fill="E1DFDD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7EFA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8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d%20template\School%20Style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E8B7DB-662B-493E-9C07-9666CD24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Style template.dotx</Template>
  <TotalTime>361</TotalTime>
  <Pages>9</Pages>
  <Words>1299</Words>
  <Characters>8127</Characters>
  <Application>Microsoft Office Word</Application>
  <DocSecurity>0</DocSecurity>
  <Lines>198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 Kai Si Neo</cp:lastModifiedBy>
  <cp:revision>1</cp:revision>
  <dcterms:created xsi:type="dcterms:W3CDTF">2024-09-27T07:48:00Z</dcterms:created>
  <dcterms:modified xsi:type="dcterms:W3CDTF">2024-09-27T13:49:00Z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0199e1dc-d5c6-4f58-9e97-aca051165d7c</vt:lpwstr>
  </property>
</Properties>
</file>